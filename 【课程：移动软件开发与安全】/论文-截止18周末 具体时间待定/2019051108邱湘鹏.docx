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4DD8" w14:textId="77777777" w:rsidR="000C2F38" w:rsidRDefault="000C2F38" w:rsidP="000C2F38">
      <w:pPr>
        <w:jc w:val="center"/>
        <w:rPr>
          <w:b/>
        </w:rPr>
      </w:pPr>
      <w:bookmarkStart w:id="0" w:name="_Toc153040565"/>
    </w:p>
    <w:p w14:paraId="71A4343A" w14:textId="77777777" w:rsidR="00E723CA" w:rsidRDefault="00E723CA" w:rsidP="000C2F38">
      <w:pPr>
        <w:jc w:val="center"/>
        <w:rPr>
          <w:b/>
        </w:rPr>
      </w:pPr>
    </w:p>
    <w:p w14:paraId="43749054" w14:textId="77777777" w:rsidR="000C2F38" w:rsidRDefault="000C2F38" w:rsidP="000C2F38">
      <w:pPr>
        <w:jc w:val="center"/>
        <w:rPr>
          <w:b/>
        </w:rPr>
      </w:pPr>
    </w:p>
    <w:p w14:paraId="69D1B8B6" w14:textId="77777777" w:rsidR="00E723CA" w:rsidRPr="00C82832" w:rsidRDefault="00E723CA" w:rsidP="000C2F38">
      <w:pPr>
        <w:jc w:val="center"/>
        <w:rPr>
          <w:b/>
          <w:sz w:val="72"/>
          <w:szCs w:val="72"/>
        </w:rPr>
      </w:pPr>
      <w:r w:rsidRPr="00C82832">
        <w:rPr>
          <w:rFonts w:hint="eastAsia"/>
          <w:b/>
          <w:sz w:val="72"/>
          <w:szCs w:val="72"/>
        </w:rPr>
        <w:t>暨</w:t>
      </w:r>
      <w:r w:rsidR="00C82832">
        <w:rPr>
          <w:rFonts w:hint="eastAsia"/>
          <w:b/>
          <w:sz w:val="72"/>
          <w:szCs w:val="72"/>
        </w:rPr>
        <w:t xml:space="preserve"> </w:t>
      </w:r>
      <w:r w:rsidRPr="00C82832">
        <w:rPr>
          <w:rFonts w:hint="eastAsia"/>
          <w:b/>
          <w:sz w:val="72"/>
          <w:szCs w:val="72"/>
        </w:rPr>
        <w:t>南</w:t>
      </w:r>
      <w:r w:rsidR="00C82832">
        <w:rPr>
          <w:rFonts w:hint="eastAsia"/>
          <w:b/>
          <w:sz w:val="72"/>
          <w:szCs w:val="72"/>
        </w:rPr>
        <w:t xml:space="preserve"> </w:t>
      </w:r>
      <w:r w:rsidRPr="00C82832">
        <w:rPr>
          <w:rFonts w:hint="eastAsia"/>
          <w:b/>
          <w:sz w:val="72"/>
          <w:szCs w:val="72"/>
        </w:rPr>
        <w:t>大</w:t>
      </w:r>
      <w:r w:rsidR="00C82832">
        <w:rPr>
          <w:rFonts w:hint="eastAsia"/>
          <w:b/>
          <w:sz w:val="72"/>
          <w:szCs w:val="72"/>
        </w:rPr>
        <w:t xml:space="preserve"> </w:t>
      </w:r>
      <w:r w:rsidRPr="00C82832">
        <w:rPr>
          <w:rFonts w:hint="eastAsia"/>
          <w:b/>
          <w:sz w:val="72"/>
          <w:szCs w:val="72"/>
        </w:rPr>
        <w:t>学</w:t>
      </w:r>
    </w:p>
    <w:p w14:paraId="2DA801EC" w14:textId="77777777" w:rsidR="000C2F38" w:rsidRPr="00C82832" w:rsidRDefault="00E723CA" w:rsidP="000C2F38">
      <w:pPr>
        <w:jc w:val="center"/>
        <w:rPr>
          <w:b/>
          <w:sz w:val="72"/>
          <w:szCs w:val="72"/>
        </w:rPr>
      </w:pPr>
      <w:r w:rsidRPr="00C82832">
        <w:rPr>
          <w:rFonts w:hint="eastAsia"/>
          <w:b/>
          <w:sz w:val="72"/>
          <w:szCs w:val="72"/>
        </w:rPr>
        <w:t>本科</w:t>
      </w:r>
      <w:r w:rsidR="00C82832" w:rsidRPr="00C82832">
        <w:rPr>
          <w:rFonts w:hint="eastAsia"/>
          <w:b/>
          <w:sz w:val="72"/>
          <w:szCs w:val="72"/>
        </w:rPr>
        <w:t>生</w:t>
      </w:r>
      <w:r w:rsidRPr="00C82832">
        <w:rPr>
          <w:rFonts w:hint="eastAsia"/>
          <w:b/>
          <w:sz w:val="72"/>
          <w:szCs w:val="72"/>
        </w:rPr>
        <w:t>课程论文</w:t>
      </w:r>
    </w:p>
    <w:p w14:paraId="215E927A" w14:textId="77777777" w:rsidR="000C2F38" w:rsidRDefault="000C2F38" w:rsidP="000C2F38">
      <w:pPr>
        <w:jc w:val="center"/>
        <w:rPr>
          <w:b/>
        </w:rPr>
      </w:pPr>
    </w:p>
    <w:p w14:paraId="442620B2" w14:textId="77777777" w:rsidR="00E723CA" w:rsidRDefault="00E723CA" w:rsidP="000C2F38">
      <w:pPr>
        <w:jc w:val="center"/>
        <w:rPr>
          <w:b/>
        </w:rPr>
      </w:pPr>
    </w:p>
    <w:p w14:paraId="05C1265B" w14:textId="77777777" w:rsidR="008A0A5E" w:rsidRDefault="008A0A5E" w:rsidP="000C2F38">
      <w:pPr>
        <w:jc w:val="center"/>
        <w:rPr>
          <w:b/>
        </w:rPr>
      </w:pPr>
    </w:p>
    <w:p w14:paraId="5DE934CB" w14:textId="77777777" w:rsidR="00E723CA" w:rsidRDefault="00E723CA" w:rsidP="000C2F38">
      <w:pPr>
        <w:jc w:val="center"/>
        <w:rPr>
          <w:b/>
        </w:rPr>
      </w:pPr>
    </w:p>
    <w:p w14:paraId="569B3160" w14:textId="77777777" w:rsidR="00E723CA" w:rsidRDefault="00E723CA" w:rsidP="000C2F38">
      <w:pPr>
        <w:jc w:val="center"/>
        <w:rPr>
          <w:b/>
        </w:rPr>
      </w:pPr>
    </w:p>
    <w:p w14:paraId="1AC223B7" w14:textId="1666AF8C" w:rsidR="000C2F38" w:rsidRPr="00B601DA" w:rsidRDefault="00C82832" w:rsidP="000C56AB">
      <w:pPr>
        <w:ind w:firstLineChars="516" w:firstLine="1865"/>
        <w:rPr>
          <w:b/>
          <w:sz w:val="36"/>
          <w:szCs w:val="36"/>
          <w:u w:val="thick"/>
        </w:rPr>
      </w:pPr>
      <w:r>
        <w:rPr>
          <w:rFonts w:hint="eastAsia"/>
          <w:b/>
          <w:sz w:val="36"/>
          <w:szCs w:val="36"/>
        </w:rPr>
        <w:t>论文</w:t>
      </w:r>
      <w:r w:rsidR="00E723CA">
        <w:rPr>
          <w:rFonts w:hint="eastAsia"/>
          <w:b/>
          <w:sz w:val="36"/>
          <w:szCs w:val="36"/>
        </w:rPr>
        <w:t>题目</w:t>
      </w:r>
      <w:r w:rsidR="00A70057">
        <w:rPr>
          <w:rFonts w:hint="eastAsia"/>
          <w:b/>
          <w:sz w:val="36"/>
          <w:szCs w:val="36"/>
        </w:rPr>
        <w:t>：</w:t>
      </w:r>
      <w:r w:rsidR="00661654">
        <w:rPr>
          <w:rFonts w:hint="eastAsia"/>
          <w:b/>
          <w:sz w:val="36"/>
          <w:szCs w:val="36"/>
          <w:u w:val="thick"/>
        </w:rPr>
        <w:t xml:space="preserve"> </w:t>
      </w:r>
      <w:r w:rsidR="0098389E">
        <w:rPr>
          <w:b/>
          <w:sz w:val="36"/>
          <w:szCs w:val="36"/>
          <w:u w:val="thick"/>
        </w:rPr>
        <w:t xml:space="preserve"> </w:t>
      </w:r>
      <w:r w:rsidR="009869AB">
        <w:rPr>
          <w:rFonts w:hint="eastAsia"/>
          <w:b/>
          <w:sz w:val="36"/>
          <w:szCs w:val="36"/>
          <w:u w:val="thick"/>
        </w:rPr>
        <w:t>我要记账</w:t>
      </w:r>
      <w:r w:rsidR="0098389E">
        <w:rPr>
          <w:rFonts w:hint="eastAsia"/>
          <w:b/>
          <w:sz w:val="36"/>
          <w:szCs w:val="36"/>
          <w:u w:val="thick"/>
        </w:rPr>
        <w:t>APP</w:t>
      </w:r>
      <w:r w:rsidR="0098389E">
        <w:rPr>
          <w:rFonts w:hint="eastAsia"/>
          <w:b/>
          <w:sz w:val="36"/>
          <w:szCs w:val="36"/>
          <w:u w:val="thick"/>
        </w:rPr>
        <w:t>开发</w:t>
      </w:r>
      <w:r w:rsidR="0098389E">
        <w:rPr>
          <w:b/>
          <w:sz w:val="36"/>
          <w:szCs w:val="36"/>
          <w:u w:val="thick"/>
        </w:rPr>
        <w:t xml:space="preserve">  </w:t>
      </w:r>
    </w:p>
    <w:p w14:paraId="24E0F647" w14:textId="77777777" w:rsidR="00A70057" w:rsidRPr="005246B5" w:rsidRDefault="00A70057" w:rsidP="00E723CA">
      <w:pPr>
        <w:ind w:firstLineChars="196" w:firstLine="590"/>
        <w:rPr>
          <w:b/>
          <w:sz w:val="30"/>
          <w:szCs w:val="30"/>
        </w:rPr>
      </w:pPr>
    </w:p>
    <w:p w14:paraId="6554D09E" w14:textId="77777777" w:rsidR="00D87C91" w:rsidRDefault="00D87C91" w:rsidP="00B601DA">
      <w:pPr>
        <w:ind w:firstLineChars="196" w:firstLine="590"/>
        <w:rPr>
          <w:b/>
          <w:sz w:val="30"/>
          <w:szCs w:val="30"/>
        </w:rPr>
      </w:pPr>
    </w:p>
    <w:p w14:paraId="01D41A8A" w14:textId="3E20A3AB" w:rsidR="00C82832" w:rsidRDefault="00C82832" w:rsidP="00C82832">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院：</w:t>
      </w:r>
      <w:r w:rsidR="00724654">
        <w:rPr>
          <w:rFonts w:hint="eastAsia"/>
          <w:b/>
          <w:sz w:val="30"/>
          <w:szCs w:val="30"/>
          <w:u w:val="single"/>
        </w:rPr>
        <w:t xml:space="preserve"> </w:t>
      </w:r>
      <w:r w:rsidR="00724654">
        <w:rPr>
          <w:b/>
          <w:sz w:val="30"/>
          <w:szCs w:val="30"/>
          <w:u w:val="single"/>
        </w:rPr>
        <w:t xml:space="preserve">     </w:t>
      </w:r>
      <w:r w:rsidR="00724654">
        <w:rPr>
          <w:rFonts w:hint="eastAsia"/>
          <w:b/>
          <w:sz w:val="30"/>
          <w:szCs w:val="30"/>
          <w:u w:val="single"/>
        </w:rPr>
        <w:t>智能科学与工程学院</w:t>
      </w:r>
      <w:r>
        <w:rPr>
          <w:rFonts w:hint="eastAsia"/>
          <w:b/>
          <w:sz w:val="30"/>
          <w:szCs w:val="30"/>
          <w:u w:val="single"/>
        </w:rPr>
        <w:t xml:space="preserve">        </w:t>
      </w:r>
    </w:p>
    <w:p w14:paraId="410ACB24" w14:textId="77777777" w:rsidR="00C82832" w:rsidRDefault="00C82832" w:rsidP="00C82832">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系：</w:t>
      </w:r>
      <w:r w:rsidRPr="00D87C91">
        <w:rPr>
          <w:rFonts w:hint="eastAsia"/>
          <w:b/>
          <w:sz w:val="30"/>
          <w:szCs w:val="30"/>
          <w:u w:val="single"/>
        </w:rPr>
        <w:t xml:space="preserve">  </w:t>
      </w:r>
      <w:r>
        <w:rPr>
          <w:rFonts w:hint="eastAsia"/>
          <w:b/>
          <w:sz w:val="30"/>
          <w:szCs w:val="30"/>
          <w:u w:val="single"/>
        </w:rPr>
        <w:t xml:space="preserve">                              </w:t>
      </w:r>
    </w:p>
    <w:p w14:paraId="562007F5" w14:textId="125784CD" w:rsidR="00C82832" w:rsidRDefault="00C82832" w:rsidP="00C82832">
      <w:pPr>
        <w:ind w:firstLineChars="396" w:firstLine="1193"/>
        <w:rPr>
          <w:b/>
          <w:sz w:val="30"/>
          <w:szCs w:val="30"/>
        </w:rPr>
      </w:pPr>
      <w:r>
        <w:rPr>
          <w:rFonts w:hint="eastAsia"/>
          <w:b/>
          <w:sz w:val="30"/>
          <w:szCs w:val="30"/>
        </w:rPr>
        <w:t>专</w:t>
      </w:r>
      <w:r>
        <w:rPr>
          <w:rFonts w:hint="eastAsia"/>
          <w:b/>
          <w:sz w:val="30"/>
          <w:szCs w:val="30"/>
        </w:rPr>
        <w:t xml:space="preserve">    </w:t>
      </w:r>
      <w:r>
        <w:rPr>
          <w:rFonts w:hint="eastAsia"/>
          <w:b/>
          <w:sz w:val="30"/>
          <w:szCs w:val="30"/>
        </w:rPr>
        <w:t>业：</w:t>
      </w:r>
      <w:r w:rsidRPr="00D87C91">
        <w:rPr>
          <w:rFonts w:hint="eastAsia"/>
          <w:b/>
          <w:sz w:val="30"/>
          <w:szCs w:val="30"/>
          <w:u w:val="single"/>
        </w:rPr>
        <w:t xml:space="preserve">  </w:t>
      </w:r>
      <w:r>
        <w:rPr>
          <w:rFonts w:hint="eastAsia"/>
          <w:b/>
          <w:sz w:val="30"/>
          <w:szCs w:val="30"/>
          <w:u w:val="single"/>
        </w:rPr>
        <w:t xml:space="preserve"> </w:t>
      </w:r>
      <w:r w:rsidR="00724654">
        <w:rPr>
          <w:b/>
          <w:sz w:val="30"/>
          <w:szCs w:val="30"/>
          <w:u w:val="single"/>
        </w:rPr>
        <w:t xml:space="preserve">   </w:t>
      </w:r>
      <w:r w:rsidR="00724654">
        <w:rPr>
          <w:rFonts w:hint="eastAsia"/>
          <w:b/>
          <w:sz w:val="30"/>
          <w:szCs w:val="30"/>
          <w:u w:val="single"/>
        </w:rPr>
        <w:t>信息安全</w:t>
      </w:r>
      <w:r>
        <w:rPr>
          <w:rFonts w:hint="eastAsia"/>
          <w:b/>
          <w:sz w:val="30"/>
          <w:szCs w:val="30"/>
          <w:u w:val="single"/>
        </w:rPr>
        <w:t xml:space="preserve">   </w:t>
      </w:r>
      <w:r w:rsidR="00661654">
        <w:rPr>
          <w:b/>
          <w:sz w:val="30"/>
          <w:szCs w:val="30"/>
          <w:u w:val="single"/>
        </w:rPr>
        <w:t xml:space="preserve">   </w:t>
      </w:r>
      <w:r>
        <w:rPr>
          <w:rFonts w:hint="eastAsia"/>
          <w:b/>
          <w:sz w:val="30"/>
          <w:szCs w:val="30"/>
          <w:u w:val="single"/>
        </w:rPr>
        <w:t xml:space="preserve">            </w:t>
      </w:r>
    </w:p>
    <w:p w14:paraId="25DE37B8" w14:textId="77777777" w:rsidR="00A70057" w:rsidRDefault="00D87C91" w:rsidP="00C82832">
      <w:pPr>
        <w:ind w:firstLineChars="396" w:firstLine="1193"/>
        <w:rPr>
          <w:b/>
          <w:sz w:val="30"/>
          <w:szCs w:val="30"/>
        </w:rPr>
      </w:pPr>
      <w:r>
        <w:rPr>
          <w:rFonts w:hint="eastAsia"/>
          <w:b/>
          <w:sz w:val="30"/>
          <w:szCs w:val="30"/>
        </w:rPr>
        <w:t>课程名称：</w:t>
      </w:r>
      <w:r w:rsidRPr="00D87C91">
        <w:rPr>
          <w:rFonts w:hint="eastAsia"/>
          <w:b/>
          <w:sz w:val="30"/>
          <w:szCs w:val="30"/>
          <w:u w:val="single"/>
        </w:rPr>
        <w:t xml:space="preserve">  </w:t>
      </w:r>
      <w:r>
        <w:rPr>
          <w:rFonts w:hint="eastAsia"/>
          <w:b/>
          <w:sz w:val="30"/>
          <w:szCs w:val="30"/>
          <w:u w:val="single"/>
        </w:rPr>
        <w:t xml:space="preserve">    </w:t>
      </w:r>
      <w:r w:rsidR="00661654">
        <w:rPr>
          <w:rFonts w:hint="eastAsia"/>
          <w:b/>
          <w:sz w:val="30"/>
          <w:szCs w:val="30"/>
          <w:u w:val="single"/>
        </w:rPr>
        <w:t>移动软件开发与安全</w:t>
      </w:r>
      <w:r>
        <w:rPr>
          <w:rFonts w:hint="eastAsia"/>
          <w:b/>
          <w:sz w:val="30"/>
          <w:szCs w:val="30"/>
          <w:u w:val="single"/>
        </w:rPr>
        <w:t xml:space="preserve">        </w:t>
      </w:r>
    </w:p>
    <w:p w14:paraId="590C4F08" w14:textId="50578FE2" w:rsidR="00D83CEE" w:rsidRDefault="00D83CEE" w:rsidP="00D83CEE">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期：</w:t>
      </w:r>
      <w:r w:rsidRPr="00D87C91">
        <w:rPr>
          <w:rFonts w:hint="eastAsia"/>
          <w:b/>
          <w:sz w:val="30"/>
          <w:szCs w:val="30"/>
          <w:u w:val="single"/>
        </w:rPr>
        <w:t xml:space="preserve">  </w:t>
      </w:r>
      <w:r>
        <w:rPr>
          <w:rFonts w:hint="eastAsia"/>
          <w:b/>
          <w:sz w:val="30"/>
          <w:szCs w:val="30"/>
          <w:u w:val="single"/>
        </w:rPr>
        <w:t xml:space="preserve">    20</w:t>
      </w:r>
      <w:r w:rsidR="0098389E">
        <w:rPr>
          <w:rFonts w:hint="eastAsia"/>
          <w:b/>
          <w:sz w:val="30"/>
          <w:szCs w:val="30"/>
          <w:u w:val="single"/>
        </w:rPr>
        <w:t>2</w:t>
      </w:r>
      <w:r w:rsidR="009869AB">
        <w:rPr>
          <w:b/>
          <w:sz w:val="30"/>
          <w:szCs w:val="30"/>
          <w:u w:val="single"/>
        </w:rPr>
        <w:t>1</w:t>
      </w:r>
      <w:r>
        <w:rPr>
          <w:rFonts w:hint="eastAsia"/>
          <w:b/>
          <w:sz w:val="30"/>
          <w:szCs w:val="30"/>
          <w:u w:val="single"/>
        </w:rPr>
        <w:t>~20</w:t>
      </w:r>
      <w:r w:rsidR="009967DA">
        <w:rPr>
          <w:rFonts w:hint="eastAsia"/>
          <w:b/>
          <w:sz w:val="30"/>
          <w:szCs w:val="30"/>
          <w:u w:val="single"/>
        </w:rPr>
        <w:t>2</w:t>
      </w:r>
      <w:r w:rsidR="009869AB">
        <w:rPr>
          <w:b/>
          <w:sz w:val="30"/>
          <w:szCs w:val="30"/>
          <w:u w:val="single"/>
        </w:rPr>
        <w:t>2</w:t>
      </w:r>
      <w:r>
        <w:rPr>
          <w:rFonts w:hint="eastAsia"/>
          <w:b/>
          <w:sz w:val="30"/>
          <w:szCs w:val="30"/>
          <w:u w:val="single"/>
        </w:rPr>
        <w:t>年</w:t>
      </w:r>
      <w:r w:rsidR="00661654">
        <w:rPr>
          <w:rFonts w:hint="eastAsia"/>
          <w:b/>
          <w:sz w:val="30"/>
          <w:szCs w:val="30"/>
          <w:u w:val="single"/>
        </w:rPr>
        <w:t>第一</w:t>
      </w:r>
      <w:r>
        <w:rPr>
          <w:rFonts w:hint="eastAsia"/>
          <w:b/>
          <w:sz w:val="30"/>
          <w:szCs w:val="30"/>
          <w:u w:val="single"/>
        </w:rPr>
        <w:t>学期</w:t>
      </w:r>
      <w:r>
        <w:rPr>
          <w:rFonts w:hint="eastAsia"/>
          <w:b/>
          <w:sz w:val="30"/>
          <w:szCs w:val="30"/>
          <w:u w:val="single"/>
        </w:rPr>
        <w:t xml:space="preserve">       </w:t>
      </w:r>
    </w:p>
    <w:p w14:paraId="4840C0CB" w14:textId="7DA06E9F" w:rsidR="000C2F38" w:rsidRPr="00E723CA" w:rsidRDefault="00E723CA" w:rsidP="00C82832">
      <w:pPr>
        <w:ind w:firstLineChars="396" w:firstLine="1193"/>
        <w:rPr>
          <w:b/>
          <w:sz w:val="30"/>
          <w:szCs w:val="30"/>
          <w:u w:val="single"/>
        </w:rPr>
      </w:pPr>
      <w:r w:rsidRPr="00E723CA">
        <w:rPr>
          <w:rFonts w:hint="eastAsia"/>
          <w:b/>
          <w:sz w:val="30"/>
          <w:szCs w:val="30"/>
        </w:rPr>
        <w:t>学生</w:t>
      </w:r>
      <w:r w:rsidR="00C82832">
        <w:rPr>
          <w:rFonts w:hint="eastAsia"/>
          <w:b/>
          <w:sz w:val="30"/>
          <w:szCs w:val="30"/>
        </w:rPr>
        <w:t>姓名</w:t>
      </w:r>
      <w:r w:rsidR="000C2F38" w:rsidRPr="00E723CA">
        <w:rPr>
          <w:rFonts w:hint="eastAsia"/>
          <w:b/>
          <w:sz w:val="30"/>
          <w:szCs w:val="30"/>
        </w:rPr>
        <w:t>：</w:t>
      </w:r>
      <w:r w:rsidRPr="00E723CA">
        <w:rPr>
          <w:rFonts w:hint="eastAsia"/>
          <w:b/>
          <w:sz w:val="30"/>
          <w:szCs w:val="30"/>
          <w:u w:val="single"/>
        </w:rPr>
        <w:t xml:space="preserve">      </w:t>
      </w:r>
      <w:r w:rsidR="00724654">
        <w:rPr>
          <w:rFonts w:hint="eastAsia"/>
          <w:b/>
          <w:sz w:val="30"/>
          <w:szCs w:val="30"/>
          <w:u w:val="single"/>
        </w:rPr>
        <w:t>邱湘鹏</w:t>
      </w:r>
      <w:r w:rsidR="00D83CEE">
        <w:rPr>
          <w:rFonts w:hint="eastAsia"/>
          <w:b/>
          <w:sz w:val="30"/>
          <w:szCs w:val="30"/>
          <w:u w:val="single"/>
        </w:rPr>
        <w:t xml:space="preserve">      </w:t>
      </w:r>
      <w:r w:rsidRPr="00E723CA">
        <w:rPr>
          <w:rFonts w:hint="eastAsia"/>
          <w:b/>
          <w:sz w:val="30"/>
          <w:szCs w:val="30"/>
          <w:u w:val="single"/>
        </w:rPr>
        <w:t xml:space="preserve">              </w:t>
      </w:r>
    </w:p>
    <w:p w14:paraId="7731123F" w14:textId="0B8318A5" w:rsidR="000C2F38" w:rsidRPr="00E723CA" w:rsidRDefault="000C2F38" w:rsidP="00C82832">
      <w:pPr>
        <w:ind w:firstLineChars="396" w:firstLine="1193"/>
        <w:rPr>
          <w:sz w:val="30"/>
          <w:szCs w:val="30"/>
          <w:u w:val="single"/>
        </w:rPr>
      </w:pPr>
      <w:r w:rsidRPr="00E723CA">
        <w:rPr>
          <w:rFonts w:hint="eastAsia"/>
          <w:b/>
          <w:sz w:val="30"/>
          <w:szCs w:val="30"/>
        </w:rPr>
        <w:t>学</w:t>
      </w:r>
      <w:r w:rsidR="00C82832">
        <w:rPr>
          <w:rFonts w:hint="eastAsia"/>
          <w:b/>
          <w:sz w:val="30"/>
          <w:szCs w:val="30"/>
        </w:rPr>
        <w:t xml:space="preserve">    </w:t>
      </w:r>
      <w:r w:rsidRPr="00E723CA">
        <w:rPr>
          <w:rFonts w:hint="eastAsia"/>
          <w:b/>
          <w:sz w:val="30"/>
          <w:szCs w:val="30"/>
        </w:rPr>
        <w:t>号：</w:t>
      </w:r>
      <w:r w:rsidR="00E723CA" w:rsidRPr="00E723CA">
        <w:rPr>
          <w:rFonts w:hint="eastAsia"/>
          <w:b/>
          <w:sz w:val="30"/>
          <w:szCs w:val="30"/>
          <w:u w:val="single"/>
        </w:rPr>
        <w:t xml:space="preserve">      </w:t>
      </w:r>
      <w:r w:rsidR="00724654">
        <w:rPr>
          <w:b/>
          <w:sz w:val="30"/>
          <w:szCs w:val="30"/>
          <w:u w:val="single"/>
        </w:rPr>
        <w:t>2019051108</w:t>
      </w:r>
      <w:r w:rsidR="00D83CEE">
        <w:rPr>
          <w:rFonts w:hint="eastAsia"/>
          <w:b/>
          <w:sz w:val="30"/>
          <w:szCs w:val="30"/>
          <w:u w:val="single"/>
        </w:rPr>
        <w:t xml:space="preserve">          </w:t>
      </w:r>
      <w:r w:rsidR="00E723CA" w:rsidRPr="00E723CA">
        <w:rPr>
          <w:rFonts w:hint="eastAsia"/>
          <w:b/>
          <w:sz w:val="30"/>
          <w:szCs w:val="30"/>
          <w:u w:val="single"/>
        </w:rPr>
        <w:t xml:space="preserve">      </w:t>
      </w:r>
    </w:p>
    <w:p w14:paraId="3095E74F" w14:textId="77777777" w:rsidR="000C2F38" w:rsidRDefault="000C2F38" w:rsidP="000C2F38">
      <w:pPr>
        <w:jc w:val="center"/>
        <w:rPr>
          <w:b/>
        </w:rPr>
      </w:pPr>
    </w:p>
    <w:p w14:paraId="01D79540" w14:textId="77777777" w:rsidR="00E723CA" w:rsidRDefault="00E723CA" w:rsidP="000C2F38">
      <w:pPr>
        <w:jc w:val="center"/>
        <w:rPr>
          <w:b/>
        </w:rPr>
      </w:pPr>
    </w:p>
    <w:p w14:paraId="468559AB" w14:textId="77777777" w:rsidR="00E723CA" w:rsidRDefault="00E723CA" w:rsidP="000C2F38">
      <w:pPr>
        <w:jc w:val="center"/>
        <w:rPr>
          <w:b/>
        </w:rPr>
      </w:pPr>
    </w:p>
    <w:p w14:paraId="04CDCF6A" w14:textId="77777777" w:rsidR="000C2F38" w:rsidRDefault="000C2F38" w:rsidP="000C2F38">
      <w:pPr>
        <w:jc w:val="center"/>
        <w:rPr>
          <w:b/>
        </w:rPr>
      </w:pPr>
    </w:p>
    <w:p w14:paraId="669ADB44" w14:textId="57CD6CE2" w:rsidR="000C2F38" w:rsidRDefault="00B601DA" w:rsidP="000C2F38">
      <w:pPr>
        <w:jc w:val="center"/>
        <w:rPr>
          <w:b/>
        </w:rPr>
      </w:pPr>
      <w:r>
        <w:rPr>
          <w:rFonts w:hint="eastAsia"/>
          <w:b/>
        </w:rPr>
        <w:t>20</w:t>
      </w:r>
      <w:r w:rsidR="009B04F3">
        <w:rPr>
          <w:rFonts w:hint="eastAsia"/>
          <w:b/>
        </w:rPr>
        <w:t>2</w:t>
      </w:r>
      <w:r w:rsidR="009869AB">
        <w:rPr>
          <w:b/>
        </w:rPr>
        <w:t>1</w:t>
      </w:r>
      <w:r w:rsidR="00E723CA">
        <w:rPr>
          <w:rFonts w:hint="eastAsia"/>
          <w:b/>
        </w:rPr>
        <w:t>年</w:t>
      </w:r>
      <w:r w:rsidR="00E723CA">
        <w:rPr>
          <w:rFonts w:hint="eastAsia"/>
          <w:b/>
        </w:rPr>
        <w:t xml:space="preserve">  </w:t>
      </w:r>
      <w:r w:rsidR="00D47970">
        <w:rPr>
          <w:rFonts w:hint="eastAsia"/>
          <w:b/>
        </w:rPr>
        <w:t>12</w:t>
      </w:r>
      <w:r w:rsidR="00D83CEE">
        <w:rPr>
          <w:rFonts w:hint="eastAsia"/>
          <w:b/>
        </w:rPr>
        <w:t xml:space="preserve">  </w:t>
      </w:r>
      <w:r w:rsidR="00E723CA">
        <w:rPr>
          <w:rFonts w:hint="eastAsia"/>
          <w:b/>
        </w:rPr>
        <w:t>月</w:t>
      </w:r>
      <w:r w:rsidR="00E723CA">
        <w:rPr>
          <w:rFonts w:hint="eastAsia"/>
          <w:b/>
        </w:rPr>
        <w:t xml:space="preserve"> </w:t>
      </w:r>
      <w:r w:rsidR="00D83CEE">
        <w:rPr>
          <w:rFonts w:hint="eastAsia"/>
          <w:b/>
        </w:rPr>
        <w:t xml:space="preserve">  </w:t>
      </w:r>
      <w:r w:rsidR="00E723CA">
        <w:rPr>
          <w:rFonts w:hint="eastAsia"/>
          <w:b/>
        </w:rPr>
        <w:t xml:space="preserve"> </w:t>
      </w:r>
      <w:r w:rsidR="00E723CA">
        <w:rPr>
          <w:rFonts w:hint="eastAsia"/>
          <w:b/>
        </w:rPr>
        <w:t>日</w:t>
      </w:r>
    </w:p>
    <w:p w14:paraId="5DDA9DA9" w14:textId="77777777" w:rsidR="00661654" w:rsidRDefault="00B303B7" w:rsidP="00661654">
      <w:pPr>
        <w:widowControl/>
        <w:jc w:val="left"/>
      </w:pPr>
      <w:r>
        <w:br w:type="page"/>
      </w:r>
      <w:bookmarkEnd w:id="0"/>
    </w:p>
    <w:sdt>
      <w:sdtPr>
        <w:rPr>
          <w:rFonts w:ascii="Times New Roman" w:eastAsia="宋体" w:hAnsi="Times New Roman" w:cs="Times New Roman"/>
          <w:color w:val="auto"/>
          <w:kern w:val="2"/>
          <w:sz w:val="28"/>
          <w:szCs w:val="28"/>
          <w:lang w:val="zh-CN"/>
        </w:rPr>
        <w:id w:val="912046028"/>
        <w:docPartObj>
          <w:docPartGallery w:val="Table of Contents"/>
          <w:docPartUnique/>
        </w:docPartObj>
      </w:sdtPr>
      <w:sdtEndPr>
        <w:rPr>
          <w:b/>
          <w:bCs/>
          <w:sz w:val="21"/>
        </w:rPr>
      </w:sdtEndPr>
      <w:sdtContent>
        <w:p w14:paraId="26DF540F" w14:textId="77777777" w:rsidR="00661654" w:rsidRDefault="00661654" w:rsidP="00661654">
          <w:pPr>
            <w:pStyle w:val="TOC"/>
            <w:jc w:val="center"/>
          </w:pPr>
          <w:r>
            <w:rPr>
              <w:lang w:val="zh-CN"/>
            </w:rPr>
            <w:t>目录</w:t>
          </w:r>
        </w:p>
        <w:p w14:paraId="43E040E2" w14:textId="7C5C7125" w:rsidR="00B64471" w:rsidRDefault="00661654">
          <w:pPr>
            <w:pStyle w:val="TOC1"/>
            <w:tabs>
              <w:tab w:val="right" w:leader="dot" w:pos="9061"/>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90149923" w:history="1">
            <w:r w:rsidR="00B64471" w:rsidRPr="000532CF">
              <w:rPr>
                <w:rStyle w:val="ab"/>
                <w:rFonts w:ascii="宋体" w:hAnsi="宋体"/>
                <w:noProof/>
              </w:rPr>
              <w:t>第1章</w:t>
            </w:r>
            <w:r w:rsidR="00B64471" w:rsidRPr="000532CF">
              <w:rPr>
                <w:rStyle w:val="ab"/>
                <w:noProof/>
              </w:rPr>
              <w:t xml:space="preserve"> </w:t>
            </w:r>
            <w:r w:rsidR="00B64471" w:rsidRPr="000532CF">
              <w:rPr>
                <w:rStyle w:val="ab"/>
                <w:noProof/>
              </w:rPr>
              <w:t>我要记账</w:t>
            </w:r>
            <w:r w:rsidR="00B64471" w:rsidRPr="000532CF">
              <w:rPr>
                <w:rStyle w:val="ab"/>
                <w:noProof/>
              </w:rPr>
              <w:t>APP</w:t>
            </w:r>
            <w:r w:rsidR="00B64471" w:rsidRPr="000532CF">
              <w:rPr>
                <w:rStyle w:val="ab"/>
                <w:noProof/>
              </w:rPr>
              <w:t>开发</w:t>
            </w:r>
            <w:r w:rsidR="00B64471">
              <w:rPr>
                <w:noProof/>
                <w:webHidden/>
              </w:rPr>
              <w:tab/>
            </w:r>
            <w:r w:rsidR="00B64471">
              <w:rPr>
                <w:noProof/>
                <w:webHidden/>
              </w:rPr>
              <w:fldChar w:fldCharType="begin"/>
            </w:r>
            <w:r w:rsidR="00B64471">
              <w:rPr>
                <w:noProof/>
                <w:webHidden/>
              </w:rPr>
              <w:instrText xml:space="preserve"> PAGEREF _Toc90149923 \h </w:instrText>
            </w:r>
            <w:r w:rsidR="00B64471">
              <w:rPr>
                <w:noProof/>
                <w:webHidden/>
              </w:rPr>
            </w:r>
            <w:r w:rsidR="00B64471">
              <w:rPr>
                <w:noProof/>
                <w:webHidden/>
              </w:rPr>
              <w:fldChar w:fldCharType="separate"/>
            </w:r>
            <w:r w:rsidR="00312683">
              <w:rPr>
                <w:noProof/>
                <w:webHidden/>
              </w:rPr>
              <w:t>3</w:t>
            </w:r>
            <w:r w:rsidR="00B64471">
              <w:rPr>
                <w:noProof/>
                <w:webHidden/>
              </w:rPr>
              <w:fldChar w:fldCharType="end"/>
            </w:r>
          </w:hyperlink>
        </w:p>
        <w:p w14:paraId="0D25FEFD" w14:textId="1CB6C19B"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4" w:history="1">
            <w:r w:rsidR="00B64471" w:rsidRPr="000532CF">
              <w:rPr>
                <w:rStyle w:val="ab"/>
                <w:noProof/>
              </w:rPr>
              <w:t xml:space="preserve">1.1 </w:t>
            </w:r>
            <w:r w:rsidR="00B64471" w:rsidRPr="000532CF">
              <w:rPr>
                <w:rStyle w:val="ab"/>
                <w:noProof/>
              </w:rPr>
              <w:t>软件需求及功能分析</w:t>
            </w:r>
            <w:r w:rsidR="00B64471">
              <w:rPr>
                <w:noProof/>
                <w:webHidden/>
              </w:rPr>
              <w:tab/>
            </w:r>
            <w:r w:rsidR="00B64471">
              <w:rPr>
                <w:noProof/>
                <w:webHidden/>
              </w:rPr>
              <w:fldChar w:fldCharType="begin"/>
            </w:r>
            <w:r w:rsidR="00B64471">
              <w:rPr>
                <w:noProof/>
                <w:webHidden/>
              </w:rPr>
              <w:instrText xml:space="preserve"> PAGEREF _Toc90149924 \h </w:instrText>
            </w:r>
            <w:r w:rsidR="00B64471">
              <w:rPr>
                <w:noProof/>
                <w:webHidden/>
              </w:rPr>
            </w:r>
            <w:r w:rsidR="00B64471">
              <w:rPr>
                <w:noProof/>
                <w:webHidden/>
              </w:rPr>
              <w:fldChar w:fldCharType="separate"/>
            </w:r>
            <w:r w:rsidR="00312683">
              <w:rPr>
                <w:noProof/>
                <w:webHidden/>
              </w:rPr>
              <w:t>3</w:t>
            </w:r>
            <w:r w:rsidR="00B64471">
              <w:rPr>
                <w:noProof/>
                <w:webHidden/>
              </w:rPr>
              <w:fldChar w:fldCharType="end"/>
            </w:r>
          </w:hyperlink>
        </w:p>
        <w:p w14:paraId="05B3DE12" w14:textId="438E909F"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5" w:history="1">
            <w:r w:rsidR="00B64471" w:rsidRPr="000532CF">
              <w:rPr>
                <w:rStyle w:val="ab"/>
                <w:noProof/>
              </w:rPr>
              <w:t>1.2 Activity</w:t>
            </w:r>
            <w:r w:rsidR="00B64471" w:rsidRPr="000532CF">
              <w:rPr>
                <w:rStyle w:val="ab"/>
                <w:noProof/>
              </w:rPr>
              <w:t>设计</w:t>
            </w:r>
            <w:r w:rsidR="00B64471">
              <w:rPr>
                <w:noProof/>
                <w:webHidden/>
              </w:rPr>
              <w:tab/>
            </w:r>
            <w:r w:rsidR="00B64471">
              <w:rPr>
                <w:noProof/>
                <w:webHidden/>
              </w:rPr>
              <w:fldChar w:fldCharType="begin"/>
            </w:r>
            <w:r w:rsidR="00B64471">
              <w:rPr>
                <w:noProof/>
                <w:webHidden/>
              </w:rPr>
              <w:instrText xml:space="preserve"> PAGEREF _Toc90149925 \h </w:instrText>
            </w:r>
            <w:r w:rsidR="00B64471">
              <w:rPr>
                <w:noProof/>
                <w:webHidden/>
              </w:rPr>
            </w:r>
            <w:r w:rsidR="00B64471">
              <w:rPr>
                <w:noProof/>
                <w:webHidden/>
              </w:rPr>
              <w:fldChar w:fldCharType="separate"/>
            </w:r>
            <w:r w:rsidR="00312683">
              <w:rPr>
                <w:noProof/>
                <w:webHidden/>
              </w:rPr>
              <w:t>3</w:t>
            </w:r>
            <w:r w:rsidR="00B64471">
              <w:rPr>
                <w:noProof/>
                <w:webHidden/>
              </w:rPr>
              <w:fldChar w:fldCharType="end"/>
            </w:r>
          </w:hyperlink>
        </w:p>
        <w:p w14:paraId="605B07D1" w14:textId="25F07CC6"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6" w:history="1">
            <w:r w:rsidR="00B64471" w:rsidRPr="000532CF">
              <w:rPr>
                <w:rStyle w:val="ab"/>
                <w:noProof/>
              </w:rPr>
              <w:t xml:space="preserve">1.3 </w:t>
            </w:r>
            <w:r w:rsidR="00B64471" w:rsidRPr="000532CF">
              <w:rPr>
                <w:rStyle w:val="ab"/>
                <w:noProof/>
              </w:rPr>
              <w:t>关键实现技术</w:t>
            </w:r>
            <w:r w:rsidR="00B64471">
              <w:rPr>
                <w:noProof/>
                <w:webHidden/>
              </w:rPr>
              <w:tab/>
            </w:r>
            <w:r w:rsidR="00B64471">
              <w:rPr>
                <w:noProof/>
                <w:webHidden/>
              </w:rPr>
              <w:fldChar w:fldCharType="begin"/>
            </w:r>
            <w:r w:rsidR="00B64471">
              <w:rPr>
                <w:noProof/>
                <w:webHidden/>
              </w:rPr>
              <w:instrText xml:space="preserve"> PAGEREF _Toc90149926 \h </w:instrText>
            </w:r>
            <w:r w:rsidR="00B64471">
              <w:rPr>
                <w:noProof/>
                <w:webHidden/>
              </w:rPr>
            </w:r>
            <w:r w:rsidR="00B64471">
              <w:rPr>
                <w:noProof/>
                <w:webHidden/>
              </w:rPr>
              <w:fldChar w:fldCharType="separate"/>
            </w:r>
            <w:r w:rsidR="00312683">
              <w:rPr>
                <w:noProof/>
                <w:webHidden/>
              </w:rPr>
              <w:t>3</w:t>
            </w:r>
            <w:r w:rsidR="00B64471">
              <w:rPr>
                <w:noProof/>
                <w:webHidden/>
              </w:rPr>
              <w:fldChar w:fldCharType="end"/>
            </w:r>
          </w:hyperlink>
        </w:p>
        <w:p w14:paraId="1F47CE5F" w14:textId="1DE9BB98"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7" w:history="1">
            <w:r w:rsidR="00B64471" w:rsidRPr="000532CF">
              <w:rPr>
                <w:rStyle w:val="ab"/>
                <w:noProof/>
              </w:rPr>
              <w:t xml:space="preserve">1.4 </w:t>
            </w:r>
            <w:r w:rsidR="00B64471" w:rsidRPr="000532CF">
              <w:rPr>
                <w:rStyle w:val="ab"/>
                <w:noProof/>
              </w:rPr>
              <w:t>测试及使用说明</w:t>
            </w:r>
            <w:r w:rsidR="00B64471">
              <w:rPr>
                <w:noProof/>
                <w:webHidden/>
              </w:rPr>
              <w:tab/>
            </w:r>
            <w:r w:rsidR="00B64471">
              <w:rPr>
                <w:noProof/>
                <w:webHidden/>
              </w:rPr>
              <w:fldChar w:fldCharType="begin"/>
            </w:r>
            <w:r w:rsidR="00B64471">
              <w:rPr>
                <w:noProof/>
                <w:webHidden/>
              </w:rPr>
              <w:instrText xml:space="preserve"> PAGEREF _Toc90149927 \h </w:instrText>
            </w:r>
            <w:r w:rsidR="00B64471">
              <w:rPr>
                <w:noProof/>
                <w:webHidden/>
              </w:rPr>
            </w:r>
            <w:r w:rsidR="00B64471">
              <w:rPr>
                <w:noProof/>
                <w:webHidden/>
              </w:rPr>
              <w:fldChar w:fldCharType="separate"/>
            </w:r>
            <w:r w:rsidR="00312683">
              <w:rPr>
                <w:noProof/>
                <w:webHidden/>
              </w:rPr>
              <w:t>5</w:t>
            </w:r>
            <w:r w:rsidR="00B64471">
              <w:rPr>
                <w:noProof/>
                <w:webHidden/>
              </w:rPr>
              <w:fldChar w:fldCharType="end"/>
            </w:r>
          </w:hyperlink>
        </w:p>
        <w:p w14:paraId="20C4C624" w14:textId="4B85E5AA"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8" w:history="1">
            <w:r w:rsidR="00B64471" w:rsidRPr="000532CF">
              <w:rPr>
                <w:rStyle w:val="ab"/>
                <w:noProof/>
              </w:rPr>
              <w:t xml:space="preserve">1.5 </w:t>
            </w:r>
            <w:r w:rsidR="00B64471" w:rsidRPr="000532CF">
              <w:rPr>
                <w:rStyle w:val="ab"/>
                <w:noProof/>
              </w:rPr>
              <w:t>开发过程说明</w:t>
            </w:r>
            <w:r w:rsidR="00B64471">
              <w:rPr>
                <w:noProof/>
                <w:webHidden/>
              </w:rPr>
              <w:tab/>
            </w:r>
            <w:r w:rsidR="00B64471">
              <w:rPr>
                <w:noProof/>
                <w:webHidden/>
              </w:rPr>
              <w:fldChar w:fldCharType="begin"/>
            </w:r>
            <w:r w:rsidR="00B64471">
              <w:rPr>
                <w:noProof/>
                <w:webHidden/>
              </w:rPr>
              <w:instrText xml:space="preserve"> PAGEREF _Toc90149928 \h </w:instrText>
            </w:r>
            <w:r w:rsidR="00B64471">
              <w:rPr>
                <w:noProof/>
                <w:webHidden/>
              </w:rPr>
            </w:r>
            <w:r w:rsidR="00B64471">
              <w:rPr>
                <w:noProof/>
                <w:webHidden/>
              </w:rPr>
              <w:fldChar w:fldCharType="separate"/>
            </w:r>
            <w:r w:rsidR="00312683">
              <w:rPr>
                <w:noProof/>
                <w:webHidden/>
              </w:rPr>
              <w:t>7</w:t>
            </w:r>
            <w:r w:rsidR="00B64471">
              <w:rPr>
                <w:noProof/>
                <w:webHidden/>
              </w:rPr>
              <w:fldChar w:fldCharType="end"/>
            </w:r>
          </w:hyperlink>
        </w:p>
        <w:p w14:paraId="37F20C53" w14:textId="2920B86E" w:rsidR="00B64471" w:rsidRDefault="004A357E">
          <w:pPr>
            <w:pStyle w:val="TOC2"/>
            <w:tabs>
              <w:tab w:val="right" w:leader="dot" w:pos="9061"/>
            </w:tabs>
            <w:rPr>
              <w:rFonts w:asciiTheme="minorHAnsi" w:eastAsiaTheme="minorEastAsia" w:hAnsiTheme="minorHAnsi" w:cstheme="minorBidi"/>
              <w:smallCaps w:val="0"/>
              <w:noProof/>
              <w:sz w:val="21"/>
              <w:szCs w:val="22"/>
            </w:rPr>
          </w:pPr>
          <w:hyperlink w:anchor="_Toc90149929" w:history="1">
            <w:r w:rsidR="00B64471" w:rsidRPr="000532CF">
              <w:rPr>
                <w:rStyle w:val="ab"/>
                <w:noProof/>
              </w:rPr>
              <w:t xml:space="preserve">1.6 </w:t>
            </w:r>
            <w:r w:rsidR="00B64471" w:rsidRPr="000532CF">
              <w:rPr>
                <w:rStyle w:val="ab"/>
                <w:noProof/>
              </w:rPr>
              <w:t>有待完善的地方</w:t>
            </w:r>
            <w:r w:rsidR="00B64471">
              <w:rPr>
                <w:noProof/>
                <w:webHidden/>
              </w:rPr>
              <w:tab/>
            </w:r>
            <w:r w:rsidR="00B64471">
              <w:rPr>
                <w:noProof/>
                <w:webHidden/>
              </w:rPr>
              <w:fldChar w:fldCharType="begin"/>
            </w:r>
            <w:r w:rsidR="00B64471">
              <w:rPr>
                <w:noProof/>
                <w:webHidden/>
              </w:rPr>
              <w:instrText xml:space="preserve"> PAGEREF _Toc90149929 \h </w:instrText>
            </w:r>
            <w:r w:rsidR="00B64471">
              <w:rPr>
                <w:noProof/>
                <w:webHidden/>
              </w:rPr>
            </w:r>
            <w:r w:rsidR="00B64471">
              <w:rPr>
                <w:noProof/>
                <w:webHidden/>
              </w:rPr>
              <w:fldChar w:fldCharType="separate"/>
            </w:r>
            <w:r w:rsidR="00312683">
              <w:rPr>
                <w:noProof/>
                <w:webHidden/>
              </w:rPr>
              <w:t>8</w:t>
            </w:r>
            <w:r w:rsidR="00B64471">
              <w:rPr>
                <w:noProof/>
                <w:webHidden/>
              </w:rPr>
              <w:fldChar w:fldCharType="end"/>
            </w:r>
          </w:hyperlink>
        </w:p>
        <w:p w14:paraId="5BCF9D4C" w14:textId="05E39239" w:rsidR="00B64471" w:rsidRDefault="004A357E">
          <w:pPr>
            <w:pStyle w:val="TOC1"/>
            <w:tabs>
              <w:tab w:val="right" w:leader="dot" w:pos="9061"/>
            </w:tabs>
            <w:rPr>
              <w:rFonts w:asciiTheme="minorHAnsi" w:eastAsiaTheme="minorEastAsia" w:hAnsiTheme="minorHAnsi" w:cstheme="minorBidi"/>
              <w:b w:val="0"/>
              <w:bCs w:val="0"/>
              <w:caps w:val="0"/>
              <w:noProof/>
              <w:sz w:val="21"/>
              <w:szCs w:val="22"/>
            </w:rPr>
          </w:pPr>
          <w:hyperlink w:anchor="_Toc90149930" w:history="1">
            <w:r w:rsidR="00B64471" w:rsidRPr="000532CF">
              <w:rPr>
                <w:rStyle w:val="ab"/>
                <w:noProof/>
              </w:rPr>
              <w:t>第</w:t>
            </w:r>
            <w:r w:rsidR="00B64471" w:rsidRPr="000532CF">
              <w:rPr>
                <w:rStyle w:val="ab"/>
                <w:noProof/>
              </w:rPr>
              <w:t>2</w:t>
            </w:r>
            <w:r w:rsidR="00B64471" w:rsidRPr="000532CF">
              <w:rPr>
                <w:rStyle w:val="ab"/>
                <w:noProof/>
              </w:rPr>
              <w:t>章</w:t>
            </w:r>
            <w:r w:rsidR="00B64471" w:rsidRPr="000532CF">
              <w:rPr>
                <w:rStyle w:val="ab"/>
                <w:noProof/>
              </w:rPr>
              <w:t xml:space="preserve"> Android</w:t>
            </w:r>
            <w:r w:rsidR="00B64471" w:rsidRPr="000532CF">
              <w:rPr>
                <w:rStyle w:val="ab"/>
                <w:noProof/>
              </w:rPr>
              <w:t>安全调查</w:t>
            </w:r>
            <w:r w:rsidR="00B64471">
              <w:rPr>
                <w:noProof/>
                <w:webHidden/>
              </w:rPr>
              <w:tab/>
            </w:r>
            <w:r w:rsidR="00B64471">
              <w:rPr>
                <w:noProof/>
                <w:webHidden/>
              </w:rPr>
              <w:fldChar w:fldCharType="begin"/>
            </w:r>
            <w:r w:rsidR="00B64471">
              <w:rPr>
                <w:noProof/>
                <w:webHidden/>
              </w:rPr>
              <w:instrText xml:space="preserve"> PAGEREF _Toc90149930 \h </w:instrText>
            </w:r>
            <w:r w:rsidR="00B64471">
              <w:rPr>
                <w:noProof/>
                <w:webHidden/>
              </w:rPr>
            </w:r>
            <w:r w:rsidR="00B64471">
              <w:rPr>
                <w:noProof/>
                <w:webHidden/>
              </w:rPr>
              <w:fldChar w:fldCharType="separate"/>
            </w:r>
            <w:r w:rsidR="00312683">
              <w:rPr>
                <w:noProof/>
                <w:webHidden/>
              </w:rPr>
              <w:t>9</w:t>
            </w:r>
            <w:r w:rsidR="00B64471">
              <w:rPr>
                <w:noProof/>
                <w:webHidden/>
              </w:rPr>
              <w:fldChar w:fldCharType="end"/>
            </w:r>
          </w:hyperlink>
        </w:p>
        <w:p w14:paraId="46D261F2" w14:textId="29FB3ECC" w:rsidR="00B64471" w:rsidRDefault="004A357E">
          <w:pPr>
            <w:pStyle w:val="TOC1"/>
            <w:tabs>
              <w:tab w:val="right" w:leader="dot" w:pos="9061"/>
            </w:tabs>
            <w:rPr>
              <w:rFonts w:asciiTheme="minorHAnsi" w:eastAsiaTheme="minorEastAsia" w:hAnsiTheme="minorHAnsi" w:cstheme="minorBidi"/>
              <w:b w:val="0"/>
              <w:bCs w:val="0"/>
              <w:caps w:val="0"/>
              <w:noProof/>
              <w:sz w:val="21"/>
              <w:szCs w:val="22"/>
            </w:rPr>
          </w:pPr>
          <w:hyperlink w:anchor="_Toc90149931" w:history="1">
            <w:r w:rsidR="00B64471" w:rsidRPr="000532CF">
              <w:rPr>
                <w:rStyle w:val="ab"/>
                <w:noProof/>
              </w:rPr>
              <w:t>第</w:t>
            </w:r>
            <w:r w:rsidR="00B64471" w:rsidRPr="000532CF">
              <w:rPr>
                <w:rStyle w:val="ab"/>
                <w:noProof/>
              </w:rPr>
              <w:t>3</w:t>
            </w:r>
            <w:r w:rsidR="00B64471" w:rsidRPr="000532CF">
              <w:rPr>
                <w:rStyle w:val="ab"/>
                <w:noProof/>
              </w:rPr>
              <w:t>章</w:t>
            </w:r>
            <w:r w:rsidR="00B64471" w:rsidRPr="000532CF">
              <w:rPr>
                <w:rStyle w:val="ab"/>
                <w:noProof/>
              </w:rPr>
              <w:t xml:space="preserve"> </w:t>
            </w:r>
            <w:r w:rsidR="00B64471" w:rsidRPr="000532CF">
              <w:rPr>
                <w:rStyle w:val="ab"/>
                <w:noProof/>
              </w:rPr>
              <w:t>总结及课程感想</w:t>
            </w:r>
            <w:r w:rsidR="00B64471">
              <w:rPr>
                <w:noProof/>
                <w:webHidden/>
              </w:rPr>
              <w:tab/>
            </w:r>
            <w:r w:rsidR="00B64471">
              <w:rPr>
                <w:noProof/>
                <w:webHidden/>
              </w:rPr>
              <w:fldChar w:fldCharType="begin"/>
            </w:r>
            <w:r w:rsidR="00B64471">
              <w:rPr>
                <w:noProof/>
                <w:webHidden/>
              </w:rPr>
              <w:instrText xml:space="preserve"> PAGEREF _Toc90149931 \h </w:instrText>
            </w:r>
            <w:r w:rsidR="00B64471">
              <w:rPr>
                <w:noProof/>
                <w:webHidden/>
              </w:rPr>
            </w:r>
            <w:r w:rsidR="00B64471">
              <w:rPr>
                <w:noProof/>
                <w:webHidden/>
              </w:rPr>
              <w:fldChar w:fldCharType="separate"/>
            </w:r>
            <w:r w:rsidR="00312683">
              <w:rPr>
                <w:noProof/>
                <w:webHidden/>
              </w:rPr>
              <w:t>11</w:t>
            </w:r>
            <w:r w:rsidR="00B64471">
              <w:rPr>
                <w:noProof/>
                <w:webHidden/>
              </w:rPr>
              <w:fldChar w:fldCharType="end"/>
            </w:r>
          </w:hyperlink>
        </w:p>
        <w:p w14:paraId="3CE1BF14" w14:textId="10046BFD" w:rsidR="00661654" w:rsidRDefault="00661654">
          <w:r>
            <w:rPr>
              <w:b/>
              <w:bCs/>
              <w:lang w:val="zh-CN"/>
            </w:rPr>
            <w:fldChar w:fldCharType="end"/>
          </w:r>
        </w:p>
      </w:sdtContent>
    </w:sdt>
    <w:p w14:paraId="3B6C2E18" w14:textId="77777777" w:rsidR="00B601DA" w:rsidRPr="00661654" w:rsidRDefault="00B601DA" w:rsidP="00661654">
      <w:pPr>
        <w:widowControl/>
        <w:jc w:val="left"/>
      </w:pPr>
    </w:p>
    <w:p w14:paraId="403121AA" w14:textId="046E60CF" w:rsidR="00D320EF" w:rsidRDefault="009869AB" w:rsidP="00661654">
      <w:pPr>
        <w:pStyle w:val="10"/>
        <w:rPr>
          <w:rFonts w:ascii="宋体" w:hAnsi="宋体"/>
        </w:rPr>
      </w:pPr>
      <w:bookmarkStart w:id="1" w:name="_Toc90149923"/>
      <w:r>
        <w:rPr>
          <w:rFonts w:hint="eastAsia"/>
        </w:rPr>
        <w:lastRenderedPageBreak/>
        <w:t>我要记账</w:t>
      </w:r>
      <w:r w:rsidR="0098389E">
        <w:rPr>
          <w:rFonts w:hint="eastAsia"/>
        </w:rPr>
        <w:t>APP</w:t>
      </w:r>
      <w:r w:rsidR="00661654">
        <w:rPr>
          <w:rFonts w:hint="eastAsia"/>
        </w:rPr>
        <w:t>开发</w:t>
      </w:r>
      <w:bookmarkEnd w:id="1"/>
    </w:p>
    <w:p w14:paraId="186CF198" w14:textId="20D8CB71" w:rsidR="001A2A4E" w:rsidRDefault="009967DA" w:rsidP="00661654">
      <w:pPr>
        <w:pStyle w:val="20"/>
      </w:pPr>
      <w:bookmarkStart w:id="2" w:name="_Toc90149924"/>
      <w:r>
        <w:rPr>
          <w:rFonts w:hint="eastAsia"/>
        </w:rPr>
        <w:t>软件需求及功能分</w:t>
      </w:r>
      <w:r w:rsidR="001A2A4E">
        <w:rPr>
          <w:rFonts w:hint="eastAsia"/>
        </w:rPr>
        <w:t>析</w:t>
      </w:r>
      <w:bookmarkEnd w:id="2"/>
    </w:p>
    <w:p w14:paraId="06B675FB" w14:textId="61648D93" w:rsidR="001A2A4E" w:rsidRPr="001A2A4E" w:rsidRDefault="00A32CF7" w:rsidP="00A32CF7">
      <w:pPr>
        <w:ind w:firstLine="420"/>
      </w:pPr>
      <w:r>
        <w:rPr>
          <w:rFonts w:hint="eastAsia"/>
        </w:rPr>
        <w:t>软件需要能有增删改查相关记录的功能。增加的记录需要进行细分，如可以分为是收入还是支出，是什么事件的收支等。删即删除指定的记录。改指要能在一定范围内更改指定记录的信息。</w:t>
      </w:r>
      <w:r w:rsidR="00A51136">
        <w:rPr>
          <w:rFonts w:hint="eastAsia"/>
        </w:rPr>
        <w:t>查即</w:t>
      </w:r>
      <w:r w:rsidR="00A51136" w:rsidRPr="00A51136">
        <w:rPr>
          <w:rFonts w:hint="eastAsia"/>
        </w:rPr>
        <w:t>实现账目浏览</w:t>
      </w:r>
      <w:r w:rsidR="00A51136">
        <w:rPr>
          <w:rFonts w:hint="eastAsia"/>
        </w:rPr>
        <w:t>以及简单的分析统计。</w:t>
      </w:r>
    </w:p>
    <w:p w14:paraId="37E55385" w14:textId="21B15A44" w:rsidR="00D040E0" w:rsidRDefault="001A2A4E" w:rsidP="00661654">
      <w:pPr>
        <w:pStyle w:val="20"/>
      </w:pPr>
      <w:bookmarkStart w:id="3" w:name="_Toc90149925"/>
      <w:r w:rsidRPr="001A2A4E">
        <w:t>Activity</w:t>
      </w:r>
      <w:r w:rsidRPr="001A2A4E">
        <w:t>设计</w:t>
      </w:r>
      <w:bookmarkEnd w:id="3"/>
    </w:p>
    <w:p w14:paraId="785B7323" w14:textId="2AC514B6" w:rsidR="001A2A4E" w:rsidRDefault="00FF2678" w:rsidP="00A51136">
      <w:pPr>
        <w:ind w:left="420"/>
      </w:pPr>
      <w:r>
        <w:rPr>
          <w:rFonts w:hint="eastAsia"/>
        </w:rPr>
        <w:t>本</w:t>
      </w:r>
      <w:r w:rsidR="007052FF">
        <w:rPr>
          <w:rFonts w:hint="eastAsia"/>
        </w:rPr>
        <w:t>项目包含</w:t>
      </w:r>
      <w:r w:rsidR="007052FF">
        <w:rPr>
          <w:rFonts w:hint="eastAsia"/>
        </w:rPr>
        <w:t>5</w:t>
      </w:r>
      <w:r w:rsidR="007052FF">
        <w:rPr>
          <w:rFonts w:hint="eastAsia"/>
        </w:rPr>
        <w:t>个</w:t>
      </w:r>
      <w:r w:rsidR="007052FF">
        <w:rPr>
          <w:rFonts w:hint="eastAsia"/>
        </w:rPr>
        <w:t>A</w:t>
      </w:r>
      <w:r w:rsidR="007052FF">
        <w:t>ctivity</w:t>
      </w:r>
      <w:r w:rsidR="007052FF">
        <w:rPr>
          <w:rFonts w:hint="eastAsia"/>
        </w:rPr>
        <w:t>。</w:t>
      </w:r>
    </w:p>
    <w:p w14:paraId="65B85352" w14:textId="19DBED8C" w:rsidR="007052FF" w:rsidRDefault="007052FF" w:rsidP="0045390C">
      <w:pPr>
        <w:ind w:firstLine="420"/>
      </w:pPr>
      <w:r>
        <w:t>1.</w:t>
      </w:r>
      <w:r w:rsidRPr="007052FF">
        <w:t>activity_main</w:t>
      </w:r>
      <w:r>
        <w:rPr>
          <w:rFonts w:hint="eastAsia"/>
        </w:rPr>
        <w:t>：作为</w:t>
      </w:r>
      <w:r>
        <w:rPr>
          <w:rFonts w:hint="eastAsia"/>
        </w:rPr>
        <w:t>a</w:t>
      </w:r>
      <w:r>
        <w:t>pp</w:t>
      </w:r>
      <w:r>
        <w:rPr>
          <w:rFonts w:hint="eastAsia"/>
        </w:rPr>
        <w:t>首页，主要是简单的布局和一个</w:t>
      </w:r>
      <w:r>
        <w:rPr>
          <w:rFonts w:hint="eastAsia"/>
        </w:rPr>
        <w:t>V</w:t>
      </w:r>
      <w:r>
        <w:t>iewPager2</w:t>
      </w:r>
      <w:r>
        <w:rPr>
          <w:rFonts w:hint="eastAsia"/>
        </w:rPr>
        <w:t>用其适配器来装载</w:t>
      </w:r>
      <w:r>
        <w:rPr>
          <w:rFonts w:hint="eastAsia"/>
        </w:rPr>
        <w:t>Recyc</w:t>
      </w:r>
      <w:r>
        <w:t>leView</w:t>
      </w:r>
      <w:r>
        <w:rPr>
          <w:rFonts w:hint="eastAsia"/>
        </w:rPr>
        <w:t>。</w:t>
      </w:r>
    </w:p>
    <w:p w14:paraId="040E9764" w14:textId="1E653BA0" w:rsidR="007052FF" w:rsidRDefault="007052FF" w:rsidP="007052FF">
      <w:r>
        <w:tab/>
        <w:t>2.</w:t>
      </w:r>
      <w:r w:rsidRPr="007052FF">
        <w:t xml:space="preserve"> activity_fragment_main</w:t>
      </w:r>
      <w:r w:rsidR="00837218">
        <w:rPr>
          <w:rFonts w:hint="eastAsia"/>
        </w:rPr>
        <w:t>：数据记录的展示的部分。放置</w:t>
      </w:r>
      <w:r w:rsidR="00837218" w:rsidRPr="00837218">
        <w:t>RecyclerView</w:t>
      </w:r>
      <w:r w:rsidR="00837218">
        <w:rPr>
          <w:rFonts w:hint="eastAsia"/>
        </w:rPr>
        <w:t>以及跳往增加记录页面的按钮。代码处设计</w:t>
      </w:r>
      <w:r w:rsidR="00837218" w:rsidRPr="00837218">
        <w:t>RecyclerView</w:t>
      </w:r>
      <w:r w:rsidR="00837218">
        <w:rPr>
          <w:rFonts w:hint="eastAsia"/>
        </w:rPr>
        <w:t>的适配器</w:t>
      </w:r>
      <w:r w:rsidR="0045390C">
        <w:rPr>
          <w:rFonts w:hint="eastAsia"/>
        </w:rPr>
        <w:t>。并</w:t>
      </w:r>
      <w:r w:rsidR="00837218">
        <w:rPr>
          <w:rFonts w:hint="eastAsia"/>
        </w:rPr>
        <w:t>使</w:t>
      </w:r>
      <w:r w:rsidR="0045390C">
        <w:rPr>
          <w:rFonts w:hint="eastAsia"/>
        </w:rPr>
        <w:t>此页面</w:t>
      </w:r>
      <w:r w:rsidR="00837218">
        <w:rPr>
          <w:rFonts w:hint="eastAsia"/>
        </w:rPr>
        <w:t>能获得其他</w:t>
      </w:r>
      <w:r w:rsidR="00837218">
        <w:rPr>
          <w:rFonts w:hint="eastAsia"/>
        </w:rPr>
        <w:t>A</w:t>
      </w:r>
      <w:r w:rsidR="00837218">
        <w:t>ctivity</w:t>
      </w:r>
      <w:r w:rsidR="00837218">
        <w:rPr>
          <w:rFonts w:hint="eastAsia"/>
        </w:rPr>
        <w:t>传回的数据，将数据展示在相关视图，并实现改变和删除</w:t>
      </w:r>
      <w:r w:rsidR="005F01C2">
        <w:rPr>
          <w:rFonts w:hint="eastAsia"/>
        </w:rPr>
        <w:t>等各种</w:t>
      </w:r>
      <w:r w:rsidR="00837218">
        <w:rPr>
          <w:rFonts w:hint="eastAsia"/>
        </w:rPr>
        <w:t>功能。</w:t>
      </w:r>
    </w:p>
    <w:p w14:paraId="066D616B" w14:textId="38414EE9" w:rsidR="00837218" w:rsidRDefault="00837218" w:rsidP="007052FF">
      <w:r>
        <w:tab/>
        <w:t>3.</w:t>
      </w:r>
      <w:r w:rsidR="007252D0" w:rsidRPr="007252D0">
        <w:t xml:space="preserve"> activity_expenditure_record</w:t>
      </w:r>
      <w:r w:rsidR="007252D0">
        <w:rPr>
          <w:rFonts w:hint="eastAsia"/>
        </w:rPr>
        <w:t>：支出数据项设置的地方。设置了许多按钮及相关响应，可以在此页面设置金额</w:t>
      </w:r>
      <w:r w:rsidR="00162DE6">
        <w:rPr>
          <w:rFonts w:hint="eastAsia"/>
        </w:rPr>
        <w:t>、日期、</w:t>
      </w:r>
      <w:r w:rsidR="007252D0">
        <w:rPr>
          <w:rFonts w:hint="eastAsia"/>
        </w:rPr>
        <w:t>类别等，并可通过按钮跳转到收入</w:t>
      </w:r>
      <w:r w:rsidR="007252D0">
        <w:rPr>
          <w:rFonts w:hint="eastAsia"/>
        </w:rPr>
        <w:t>a</w:t>
      </w:r>
      <w:r w:rsidR="007252D0">
        <w:t>ctivity</w:t>
      </w:r>
      <w:r w:rsidR="007252D0">
        <w:rPr>
          <w:rFonts w:hint="eastAsia"/>
        </w:rPr>
        <w:t>。</w:t>
      </w:r>
    </w:p>
    <w:p w14:paraId="2F16E01E" w14:textId="6EF39162" w:rsidR="00A51136" w:rsidRDefault="007252D0" w:rsidP="007252D0">
      <w:pPr>
        <w:ind w:firstLine="420"/>
      </w:pPr>
      <w:r>
        <w:rPr>
          <w:rFonts w:hint="eastAsia"/>
        </w:rPr>
        <w:t>4</w:t>
      </w:r>
      <w:r>
        <w:t>.</w:t>
      </w:r>
      <w:r w:rsidRPr="007252D0">
        <w:t xml:space="preserve"> activity_income_record</w:t>
      </w:r>
      <w:r>
        <w:rPr>
          <w:rFonts w:hint="eastAsia"/>
        </w:rPr>
        <w:t>：收入</w:t>
      </w:r>
      <w:r w:rsidRPr="007252D0">
        <w:rPr>
          <w:rFonts w:hint="eastAsia"/>
        </w:rPr>
        <w:t>数据项设置的地方。设置了许多按钮及相关响应，可以在此页面设置</w:t>
      </w:r>
      <w:r w:rsidR="00162DE6">
        <w:rPr>
          <w:rFonts w:hint="eastAsia"/>
        </w:rPr>
        <w:t>金额、日期、类别等</w:t>
      </w:r>
      <w:r w:rsidRPr="007252D0">
        <w:rPr>
          <w:rFonts w:hint="eastAsia"/>
        </w:rPr>
        <w:t>，并可通过按钮跳转到</w:t>
      </w:r>
      <w:r>
        <w:rPr>
          <w:rFonts w:hint="eastAsia"/>
        </w:rPr>
        <w:t>支出</w:t>
      </w:r>
      <w:r w:rsidRPr="007252D0">
        <w:rPr>
          <w:rFonts w:hint="eastAsia"/>
        </w:rPr>
        <w:t>activity</w:t>
      </w:r>
      <w:r w:rsidRPr="007252D0">
        <w:rPr>
          <w:rFonts w:hint="eastAsia"/>
        </w:rPr>
        <w:t>。</w:t>
      </w:r>
    </w:p>
    <w:p w14:paraId="7142EBBC" w14:textId="0B8AEE04" w:rsidR="005246B5" w:rsidRDefault="007252D0" w:rsidP="005F01C2">
      <w:pPr>
        <w:ind w:firstLine="420"/>
        <w:rPr>
          <w:rFonts w:hint="eastAsia"/>
        </w:rPr>
      </w:pPr>
      <w:r>
        <w:rPr>
          <w:rFonts w:hint="eastAsia"/>
        </w:rPr>
        <w:t>5</w:t>
      </w:r>
      <w:r>
        <w:t>.</w:t>
      </w:r>
      <w:r w:rsidRPr="007252D0">
        <w:t xml:space="preserve"> activity_item</w:t>
      </w:r>
      <w:r>
        <w:rPr>
          <w:rFonts w:hint="eastAsia"/>
        </w:rPr>
        <w:t>：设置</w:t>
      </w:r>
      <w:r w:rsidRPr="007252D0">
        <w:t>RecyclerView</w:t>
      </w:r>
      <w:r>
        <w:rPr>
          <w:rFonts w:hint="eastAsia"/>
        </w:rPr>
        <w:t>中每一个条目布局以及类</w:t>
      </w:r>
      <w:r w:rsidR="00757DE7">
        <w:rPr>
          <w:rFonts w:hint="eastAsia"/>
        </w:rPr>
        <w:t>的信息设置。</w:t>
      </w:r>
    </w:p>
    <w:p w14:paraId="6A987183" w14:textId="5F2B01C4" w:rsidR="001A2A4E" w:rsidRDefault="001A2A4E" w:rsidP="001A2A4E">
      <w:pPr>
        <w:pStyle w:val="af6"/>
      </w:pPr>
    </w:p>
    <w:p w14:paraId="40197A13" w14:textId="77777777" w:rsidR="005246B5" w:rsidRDefault="005246B5" w:rsidP="005246B5">
      <w:pPr>
        <w:pStyle w:val="20"/>
      </w:pPr>
      <w:bookmarkStart w:id="4" w:name="_Toc90149926"/>
      <w:r>
        <w:rPr>
          <w:rFonts w:hint="eastAsia"/>
        </w:rPr>
        <w:t>关键实现技术</w:t>
      </w:r>
      <w:bookmarkEnd w:id="4"/>
    </w:p>
    <w:p w14:paraId="7F715D8F" w14:textId="447A60B8" w:rsidR="004C0CBA" w:rsidRDefault="006F3FDF" w:rsidP="00A44104">
      <w:pPr>
        <w:pStyle w:val="af6"/>
      </w:pPr>
      <w:r>
        <w:rPr>
          <w:rFonts w:hint="eastAsia"/>
        </w:rPr>
        <w:t>1</w:t>
      </w:r>
      <w:r>
        <w:t>.</w:t>
      </w:r>
      <w:r w:rsidRPr="006F3FDF">
        <w:rPr>
          <w:rFonts w:hint="eastAsia"/>
        </w:rPr>
        <w:t xml:space="preserve"> </w:t>
      </w:r>
      <w:r w:rsidR="00FE08D4">
        <w:rPr>
          <w:rFonts w:hint="eastAsia"/>
        </w:rPr>
        <w:t>支出或收入设置界面，每一个图标都是</w:t>
      </w:r>
      <w:r w:rsidR="00FE08D4">
        <w:rPr>
          <w:rFonts w:hint="eastAsia"/>
        </w:rPr>
        <w:t>I</w:t>
      </w:r>
      <w:r w:rsidR="00FE08D4">
        <w:t>mageButton</w:t>
      </w:r>
      <w:r w:rsidR="00FE08D4">
        <w:rPr>
          <w:rFonts w:hint="eastAsia"/>
        </w:rPr>
        <w:t>，通过</w:t>
      </w:r>
      <w:r w:rsidR="007C2B8D">
        <w:rPr>
          <w:rFonts w:hint="eastAsia"/>
        </w:rPr>
        <w:t>设置按钮</w:t>
      </w:r>
      <w:r w:rsidR="004E2252">
        <w:rPr>
          <w:rFonts w:hint="eastAsia"/>
        </w:rPr>
        <w:t>点击</w:t>
      </w:r>
      <w:r w:rsidR="007C2B8D">
        <w:rPr>
          <w:rFonts w:hint="eastAsia"/>
        </w:rPr>
        <w:t>监听事件</w:t>
      </w:r>
      <w:r w:rsidR="004E2252">
        <w:rPr>
          <w:rFonts w:hint="eastAsia"/>
        </w:rPr>
        <w:t>，当点击时切换图片，并记住这次点击的视图。点击下一个视图时将上一次点击的按钮视图恢复。</w:t>
      </w:r>
    </w:p>
    <w:p w14:paraId="1424E067" w14:textId="42BE177F" w:rsidR="00FE08D4" w:rsidRPr="00EB69F9" w:rsidRDefault="004E2252" w:rsidP="00A44104">
      <w:pPr>
        <w:pStyle w:val="af6"/>
      </w:pPr>
      <w:r>
        <w:rPr>
          <w:rFonts w:hint="eastAsia"/>
        </w:rPr>
        <w:t>2</w:t>
      </w:r>
      <w:r>
        <w:t>.</w:t>
      </w:r>
      <w:r w:rsidR="00067CCC">
        <w:rPr>
          <w:rFonts w:hint="eastAsia"/>
        </w:rPr>
        <w:t>不同</w:t>
      </w:r>
      <w:r w:rsidR="00067CCC">
        <w:rPr>
          <w:rFonts w:hint="eastAsia"/>
        </w:rPr>
        <w:t>A</w:t>
      </w:r>
      <w:r w:rsidR="00067CCC">
        <w:t>ctivity</w:t>
      </w:r>
      <w:r w:rsidR="00067CCC">
        <w:rPr>
          <w:rFonts w:hint="eastAsia"/>
        </w:rPr>
        <w:t>之间信息的传递使用</w:t>
      </w:r>
      <w:r w:rsidR="00EB69F9" w:rsidRPr="00EB69F9">
        <w:t>registerForActivityResult</w:t>
      </w:r>
      <w:r w:rsidR="00EB69F9">
        <w:rPr>
          <w:rFonts w:hint="eastAsia"/>
        </w:rPr>
        <w:t>，</w:t>
      </w:r>
      <w:r w:rsidR="00EB69F9" w:rsidRPr="00EB69F9">
        <w:rPr>
          <w:rFonts w:hint="eastAsia"/>
        </w:rPr>
        <w:t>启动一个</w:t>
      </w:r>
      <w:r w:rsidR="00EB69F9" w:rsidRPr="00EB69F9">
        <w:rPr>
          <w:rFonts w:hint="eastAsia"/>
        </w:rPr>
        <w:t>activity</w:t>
      </w:r>
      <w:r w:rsidR="00EB69F9" w:rsidRPr="00EB69F9">
        <w:rPr>
          <w:rFonts w:hint="eastAsia"/>
        </w:rPr>
        <w:t>需要一个</w:t>
      </w:r>
      <w:r w:rsidR="00EB69F9" w:rsidRPr="00EB69F9">
        <w:rPr>
          <w:rFonts w:hint="eastAsia"/>
        </w:rPr>
        <w:t>laucher</w:t>
      </w:r>
      <w:r w:rsidR="00EB69F9" w:rsidRPr="00EB69F9">
        <w:rPr>
          <w:rFonts w:hint="eastAsia"/>
        </w:rPr>
        <w:t>，这个</w:t>
      </w:r>
      <w:r w:rsidR="00EB69F9" w:rsidRPr="00EB69F9">
        <w:rPr>
          <w:rFonts w:hint="eastAsia"/>
        </w:rPr>
        <w:t>laucher</w:t>
      </w:r>
      <w:r w:rsidR="00EB69F9" w:rsidRPr="00EB69F9">
        <w:rPr>
          <w:rFonts w:hint="eastAsia"/>
        </w:rPr>
        <w:t>由</w:t>
      </w:r>
      <w:r w:rsidR="00EB69F9" w:rsidRPr="00EB69F9">
        <w:rPr>
          <w:rFonts w:hint="eastAsia"/>
        </w:rPr>
        <w:t>registerForActivityResult</w:t>
      </w:r>
      <w:r w:rsidR="00EB69F9" w:rsidRPr="00EB69F9">
        <w:rPr>
          <w:rFonts w:hint="eastAsia"/>
        </w:rPr>
        <w:t>返回，这个方法</w:t>
      </w:r>
      <w:r w:rsidR="00AB658E">
        <w:rPr>
          <w:rFonts w:hint="eastAsia"/>
        </w:rPr>
        <w:t>有</w:t>
      </w:r>
      <w:r w:rsidR="00EB69F9" w:rsidRPr="00EB69F9">
        <w:rPr>
          <w:rFonts w:hint="eastAsia"/>
        </w:rPr>
        <w:t>两个参数，一个参数为一个抽象类</w:t>
      </w:r>
      <w:r w:rsidR="00EB69F9" w:rsidRPr="00EB69F9">
        <w:rPr>
          <w:rFonts w:hint="eastAsia"/>
        </w:rPr>
        <w:t>ActivityResultContrac</w:t>
      </w:r>
      <w:r w:rsidR="00EB69F9" w:rsidRPr="00EB69F9">
        <w:rPr>
          <w:rFonts w:hint="eastAsia"/>
        </w:rPr>
        <w:t>的实现，另一个参数是一个函数式接口的实现。</w:t>
      </w:r>
    </w:p>
    <w:p w14:paraId="4D7394DC" w14:textId="7BFE6807" w:rsidR="00DA0E43" w:rsidRDefault="00D15513" w:rsidP="00DA0E43">
      <w:pPr>
        <w:pStyle w:val="af6"/>
      </w:pPr>
      <w:r>
        <w:rPr>
          <w:rFonts w:hint="eastAsia"/>
        </w:rPr>
        <w:t>3</w:t>
      </w:r>
      <w:r>
        <w:t>.</w:t>
      </w:r>
      <w:r w:rsidR="003319ED">
        <w:rPr>
          <w:rFonts w:hint="eastAsia"/>
        </w:rPr>
        <w:t>进入</w:t>
      </w:r>
      <w:r w:rsidR="003319ED">
        <w:rPr>
          <w:rFonts w:hint="eastAsia"/>
        </w:rPr>
        <w:t>APP</w:t>
      </w:r>
      <w:r w:rsidR="003319ED">
        <w:rPr>
          <w:rFonts w:hint="eastAsia"/>
        </w:rPr>
        <w:t>的主界面，由两个</w:t>
      </w:r>
      <w:r w:rsidR="003319ED">
        <w:rPr>
          <w:rFonts w:hint="eastAsia"/>
        </w:rPr>
        <w:t>Ac</w:t>
      </w:r>
      <w:r w:rsidR="003319ED">
        <w:t>tivity</w:t>
      </w:r>
      <w:r w:rsidR="003319ED">
        <w:rPr>
          <w:rFonts w:hint="eastAsia"/>
        </w:rPr>
        <w:t>组成。</w:t>
      </w:r>
      <w:r w:rsidR="003319ED">
        <w:rPr>
          <w:rFonts w:hint="eastAsia"/>
        </w:rPr>
        <w:t>M</w:t>
      </w:r>
      <w:r w:rsidR="003319ED">
        <w:t>ain</w:t>
      </w:r>
      <w:r w:rsidR="003319ED">
        <w:rPr>
          <w:rFonts w:hint="eastAsia"/>
        </w:rPr>
        <w:t>设置进本布局和</w:t>
      </w:r>
      <w:r w:rsidR="003319ED" w:rsidRPr="003319ED">
        <w:t>ViewPager2</w:t>
      </w:r>
      <w:r w:rsidR="003319ED">
        <w:rPr>
          <w:rFonts w:hint="eastAsia"/>
        </w:rPr>
        <w:t>，</w:t>
      </w:r>
      <w:r w:rsidR="008A3EF0">
        <w:rPr>
          <w:rFonts w:hint="eastAsia"/>
        </w:rPr>
        <w:t>用有</w:t>
      </w:r>
      <w:r w:rsidR="008A3EF0">
        <w:rPr>
          <w:rFonts w:hint="eastAsia"/>
        </w:rPr>
        <w:t>R</w:t>
      </w:r>
      <w:r w:rsidR="008A3EF0">
        <w:t>ecyclerView</w:t>
      </w:r>
      <w:r w:rsidR="008A3EF0">
        <w:rPr>
          <w:rFonts w:hint="eastAsia"/>
        </w:rPr>
        <w:t>的</w:t>
      </w:r>
      <w:r w:rsidR="006A31B0">
        <w:rPr>
          <w:rFonts w:hint="eastAsia"/>
        </w:rPr>
        <w:t>布局通过</w:t>
      </w:r>
      <w:r w:rsidR="006A31B0" w:rsidRPr="006A31B0">
        <w:t>viewPagerFragments</w:t>
      </w:r>
      <w:r w:rsidR="008A3EF0">
        <w:rPr>
          <w:rFonts w:hint="eastAsia"/>
        </w:rPr>
        <w:t>装入。</w:t>
      </w:r>
      <w:r w:rsidR="008A3EF0">
        <w:rPr>
          <w:rFonts w:hint="eastAsia"/>
        </w:rPr>
        <w:t>R</w:t>
      </w:r>
      <w:r w:rsidR="008A3EF0">
        <w:t>ecyclerView</w:t>
      </w:r>
      <w:r w:rsidR="008A3EF0">
        <w:rPr>
          <w:rFonts w:hint="eastAsia"/>
        </w:rPr>
        <w:t>的每一项使用</w:t>
      </w:r>
      <w:r w:rsidR="008A3EF0" w:rsidRPr="008A3EF0">
        <w:t>RecyclerView.Adapter</w:t>
      </w:r>
      <w:r w:rsidR="008A3EF0">
        <w:rPr>
          <w:rFonts w:hint="eastAsia"/>
        </w:rPr>
        <w:t>设置。</w:t>
      </w:r>
      <w:r w:rsidR="008A3EF0">
        <w:rPr>
          <w:rFonts w:hint="eastAsia"/>
        </w:rPr>
        <w:t>ViewPager</w:t>
      </w:r>
      <w:r w:rsidR="008A3EF0">
        <w:rPr>
          <w:rFonts w:hint="eastAsia"/>
        </w:rPr>
        <w:t>的功能就是可以使视图滑动，</w:t>
      </w:r>
      <w:r w:rsidR="00560CCA">
        <w:rPr>
          <w:rFonts w:hint="eastAsia"/>
        </w:rPr>
        <w:t>用于实现多页面的切换效果</w:t>
      </w:r>
      <w:r w:rsidR="00560CCA">
        <w:rPr>
          <w:rFonts w:hint="eastAsia"/>
        </w:rPr>
        <w:t>,</w:t>
      </w:r>
      <w:r w:rsidR="00C60953">
        <w:rPr>
          <w:rFonts w:hint="eastAsia"/>
        </w:rPr>
        <w:t>其</w:t>
      </w:r>
      <w:r w:rsidR="00C60953" w:rsidRPr="00C60953">
        <w:rPr>
          <w:rFonts w:hint="eastAsia"/>
        </w:rPr>
        <w:t>直接继承了</w:t>
      </w:r>
      <w:r w:rsidR="00C60953" w:rsidRPr="00C60953">
        <w:rPr>
          <w:rFonts w:hint="eastAsia"/>
        </w:rPr>
        <w:t>ViewGroup</w:t>
      </w:r>
      <w:r w:rsidR="00C60953" w:rsidRPr="00C60953">
        <w:rPr>
          <w:rFonts w:hint="eastAsia"/>
        </w:rPr>
        <w:t>类，所</w:t>
      </w:r>
      <w:r w:rsidR="00C60953">
        <w:rPr>
          <w:rFonts w:hint="eastAsia"/>
        </w:rPr>
        <w:t>以</w:t>
      </w:r>
      <w:r w:rsidR="00C60953" w:rsidRPr="00C60953">
        <w:rPr>
          <w:rFonts w:hint="eastAsia"/>
        </w:rPr>
        <w:t>它是一个容器类</w:t>
      </w:r>
      <w:r w:rsidR="00C60953">
        <w:rPr>
          <w:rFonts w:hint="eastAsia"/>
        </w:rPr>
        <w:t xml:space="preserve"> </w:t>
      </w:r>
      <w:r w:rsidR="007B4A31">
        <w:rPr>
          <w:rFonts w:hint="eastAsia"/>
        </w:rPr>
        <w:t>。使用时</w:t>
      </w:r>
      <w:r w:rsidR="007B4A31" w:rsidRPr="007B4A31">
        <w:rPr>
          <w:rFonts w:hint="eastAsia"/>
        </w:rPr>
        <w:t>需要一个</w:t>
      </w:r>
      <w:r w:rsidR="007B4A31" w:rsidRPr="007B4A31">
        <w:rPr>
          <w:rFonts w:hint="eastAsia"/>
        </w:rPr>
        <w:t>PagerAdapter</w:t>
      </w:r>
      <w:r w:rsidR="007B4A31" w:rsidRPr="007B4A31">
        <w:rPr>
          <w:rFonts w:hint="eastAsia"/>
        </w:rPr>
        <w:t>适配器类给它提供数据</w:t>
      </w:r>
      <w:r w:rsidR="007B4A31">
        <w:rPr>
          <w:rFonts w:hint="eastAsia"/>
        </w:rPr>
        <w:t>，</w:t>
      </w:r>
      <w:r w:rsidR="007B4A31" w:rsidRPr="007B4A31">
        <w:rPr>
          <w:rFonts w:hint="eastAsia"/>
        </w:rPr>
        <w:t>来完成页面数据的绑定，这个</w:t>
      </w:r>
      <w:r w:rsidR="007B4A31" w:rsidRPr="007B4A31">
        <w:rPr>
          <w:rFonts w:hint="eastAsia"/>
        </w:rPr>
        <w:t>PagerAdapter</w:t>
      </w:r>
      <w:r w:rsidR="007B4A31" w:rsidRPr="007B4A31">
        <w:rPr>
          <w:rFonts w:hint="eastAsia"/>
        </w:rPr>
        <w:t>是一个适配器基类。</w:t>
      </w:r>
      <w:r w:rsidR="007B4A31" w:rsidRPr="007B4A31">
        <w:rPr>
          <w:rFonts w:hint="eastAsia"/>
        </w:rPr>
        <w:t>ViewPager</w:t>
      </w:r>
      <w:r w:rsidR="007B4A31" w:rsidRPr="007B4A31">
        <w:rPr>
          <w:rFonts w:hint="eastAsia"/>
        </w:rPr>
        <w:t>经常和</w:t>
      </w:r>
      <w:r w:rsidR="007B4A31" w:rsidRPr="007B4A31">
        <w:rPr>
          <w:rFonts w:hint="eastAsia"/>
        </w:rPr>
        <w:t>Fragment</w:t>
      </w:r>
      <w:r w:rsidR="007B4A31" w:rsidRPr="007B4A31">
        <w:rPr>
          <w:rFonts w:hint="eastAsia"/>
        </w:rPr>
        <w:t>一起使用</w:t>
      </w:r>
      <w:r w:rsidR="007B4A31">
        <w:rPr>
          <w:rFonts w:hint="eastAsia"/>
        </w:rPr>
        <w:t>。</w:t>
      </w:r>
      <w:r w:rsidR="008D1629">
        <w:rPr>
          <w:rFonts w:hint="eastAsia"/>
        </w:rPr>
        <w:t>Vi</w:t>
      </w:r>
      <w:r w:rsidR="008D1629">
        <w:t>ewPager2</w:t>
      </w:r>
      <w:r w:rsidR="008D1629">
        <w:rPr>
          <w:rFonts w:hint="eastAsia"/>
        </w:rPr>
        <w:t>在</w:t>
      </w:r>
      <w:r w:rsidR="008D1629">
        <w:rPr>
          <w:rFonts w:hint="eastAsia"/>
        </w:rPr>
        <w:t>V</w:t>
      </w:r>
      <w:r w:rsidR="008D1629">
        <w:t>iewPager</w:t>
      </w:r>
      <w:r w:rsidR="008D1629">
        <w:rPr>
          <w:rFonts w:hint="eastAsia"/>
        </w:rPr>
        <w:t>的基础上规定了</w:t>
      </w:r>
      <w:r w:rsidR="008D1629" w:rsidRPr="008D1629">
        <w:rPr>
          <w:rFonts w:hint="eastAsia"/>
        </w:rPr>
        <w:t>统一使用</w:t>
      </w:r>
      <w:r w:rsidR="008D1629" w:rsidRPr="008D1629">
        <w:rPr>
          <w:rFonts w:hint="eastAsia"/>
        </w:rPr>
        <w:t>FragmentStateAdapter</w:t>
      </w:r>
      <w:r w:rsidR="008D1629" w:rsidRPr="008D1629">
        <w:rPr>
          <w:rFonts w:hint="eastAsia"/>
        </w:rPr>
        <w:t>以及</w:t>
      </w:r>
      <w:r w:rsidR="008D1629" w:rsidRPr="008D1629">
        <w:t>PagerAdapter</w:t>
      </w:r>
      <w:r w:rsidR="008D1629">
        <w:rPr>
          <w:rFonts w:hint="eastAsia"/>
        </w:rPr>
        <w:t>统一使用</w:t>
      </w:r>
      <w:r w:rsidR="008D1629" w:rsidRPr="008D1629">
        <w:t>RecyclerView.Adapter</w:t>
      </w:r>
      <w:r w:rsidR="008D1629">
        <w:rPr>
          <w:rFonts w:hint="eastAsia"/>
        </w:rPr>
        <w:t>等。</w:t>
      </w:r>
    </w:p>
    <w:p w14:paraId="4706556C" w14:textId="2CE98C59" w:rsidR="007B4A31" w:rsidRDefault="00DA0E43" w:rsidP="00DA0E43">
      <w:pPr>
        <w:pStyle w:val="af6"/>
      </w:pPr>
      <w:r>
        <w:t>Fragment</w:t>
      </w:r>
      <w:r>
        <w:rPr>
          <w:rFonts w:hint="eastAsia"/>
        </w:rPr>
        <w:t>是一个界面的一部分。主要是用于屏幕分辨率的问题。比如</w:t>
      </w:r>
      <w:r>
        <w:rPr>
          <w:rFonts w:hint="eastAsia"/>
        </w:rPr>
        <w:t>pad</w:t>
      </w:r>
      <w:r>
        <w:rPr>
          <w:rFonts w:hint="eastAsia"/>
        </w:rPr>
        <w:t>的读书软件就和手机上的读书软件不同，因为他们的尺寸不同，所以对同一产品需要设计不同的软件，而</w:t>
      </w:r>
      <w:r>
        <w:rPr>
          <w:rFonts w:hint="eastAsia"/>
        </w:rPr>
        <w:t>Fragment</w:t>
      </w:r>
      <w:r>
        <w:rPr>
          <w:rFonts w:hint="eastAsia"/>
        </w:rPr>
        <w:t>正好解决这个问题，只</w:t>
      </w:r>
      <w:r w:rsidR="001E5546">
        <w:rPr>
          <w:rFonts w:hint="eastAsia"/>
        </w:rPr>
        <w:t>需</w:t>
      </w:r>
      <w:r>
        <w:rPr>
          <w:rFonts w:hint="eastAsia"/>
        </w:rPr>
        <w:t>做一个软件，让软件自动适应屏幕。</w:t>
      </w:r>
      <w:r>
        <w:rPr>
          <w:rFonts w:hint="eastAsia"/>
        </w:rPr>
        <w:t>Fragment</w:t>
      </w:r>
      <w:r>
        <w:rPr>
          <w:rFonts w:hint="eastAsia"/>
        </w:rPr>
        <w:t>必须是依存与</w:t>
      </w:r>
      <w:r>
        <w:rPr>
          <w:rFonts w:hint="eastAsia"/>
        </w:rPr>
        <w:t>Activity</w:t>
      </w:r>
      <w:r>
        <w:rPr>
          <w:rFonts w:hint="eastAsia"/>
        </w:rPr>
        <w:t>而存在的，因此</w:t>
      </w:r>
      <w:r>
        <w:rPr>
          <w:rFonts w:hint="eastAsia"/>
        </w:rPr>
        <w:t>Activity</w:t>
      </w:r>
      <w:r>
        <w:rPr>
          <w:rFonts w:hint="eastAsia"/>
        </w:rPr>
        <w:t>的生命周期会直接影响到</w:t>
      </w:r>
      <w:r>
        <w:rPr>
          <w:rFonts w:hint="eastAsia"/>
        </w:rPr>
        <w:t>Fragment</w:t>
      </w:r>
      <w:r>
        <w:rPr>
          <w:rFonts w:hint="eastAsia"/>
        </w:rPr>
        <w:t>的生命周期。</w:t>
      </w:r>
    </w:p>
    <w:p w14:paraId="225AADAB" w14:textId="58C4F38C" w:rsidR="007B4A31" w:rsidRDefault="009D0F47" w:rsidP="00AB232D">
      <w:pPr>
        <w:pStyle w:val="af6"/>
      </w:pPr>
      <w:r>
        <w:rPr>
          <w:rFonts w:hint="eastAsia"/>
        </w:rPr>
        <w:t>对于</w:t>
      </w:r>
      <w:r w:rsidR="00560CCA">
        <w:rPr>
          <w:rFonts w:hint="eastAsia"/>
        </w:rPr>
        <w:t>A</w:t>
      </w:r>
      <w:r w:rsidR="00560CCA">
        <w:t>dapter</w:t>
      </w:r>
      <w:r w:rsidR="0045390C">
        <w:rPr>
          <w:rFonts w:hint="eastAsia"/>
        </w:rPr>
        <w:t>，</w:t>
      </w:r>
      <w:r>
        <w:rPr>
          <w:rFonts w:hint="eastAsia"/>
        </w:rPr>
        <w:t>Android</w:t>
      </w:r>
      <w:r>
        <w:rPr>
          <w:rFonts w:hint="eastAsia"/>
        </w:rPr>
        <w:t>是完全遵循</w:t>
      </w:r>
      <w:r>
        <w:rPr>
          <w:rFonts w:hint="eastAsia"/>
        </w:rPr>
        <w:t>MVC</w:t>
      </w:r>
      <w:r>
        <w:rPr>
          <w:rFonts w:hint="eastAsia"/>
        </w:rPr>
        <w:t>模式设计的框架</w:t>
      </w:r>
      <w:r>
        <w:rPr>
          <w:rFonts w:hint="eastAsia"/>
        </w:rPr>
        <w:t>,Activity</w:t>
      </w:r>
      <w:r>
        <w:rPr>
          <w:rFonts w:hint="eastAsia"/>
        </w:rPr>
        <w:t>是</w:t>
      </w:r>
      <w:r>
        <w:rPr>
          <w:rFonts w:hint="eastAsia"/>
        </w:rPr>
        <w:t>Controller,layout</w:t>
      </w:r>
      <w:r>
        <w:rPr>
          <w:rFonts w:hint="eastAsia"/>
        </w:rPr>
        <w:t>是</w:t>
      </w:r>
      <w:r>
        <w:rPr>
          <w:rFonts w:hint="eastAsia"/>
        </w:rPr>
        <w:t xml:space="preserve">View </w:t>
      </w:r>
      <w:r>
        <w:rPr>
          <w:rFonts w:hint="eastAsia"/>
        </w:rPr>
        <w:t>。因为</w:t>
      </w:r>
      <w:r>
        <w:rPr>
          <w:rFonts w:hint="eastAsia"/>
        </w:rPr>
        <w:t>layout</w:t>
      </w:r>
      <w:r>
        <w:rPr>
          <w:rFonts w:hint="eastAsia"/>
        </w:rPr>
        <w:t>有数种布局</w:t>
      </w:r>
      <w:r>
        <w:rPr>
          <w:rFonts w:hint="eastAsia"/>
        </w:rPr>
        <w:t>,</w:t>
      </w:r>
      <w:r>
        <w:rPr>
          <w:rFonts w:hint="eastAsia"/>
        </w:rPr>
        <w:t>很多数据不能直接绑定上去</w:t>
      </w:r>
      <w:r>
        <w:rPr>
          <w:rFonts w:hint="eastAsia"/>
        </w:rPr>
        <w:t>,</w:t>
      </w:r>
      <w:r>
        <w:rPr>
          <w:rFonts w:hint="eastAsia"/>
        </w:rPr>
        <w:t>因此</w:t>
      </w:r>
      <w:r>
        <w:rPr>
          <w:rFonts w:hint="eastAsia"/>
        </w:rPr>
        <w:t>Android</w:t>
      </w:r>
      <w:r>
        <w:rPr>
          <w:rFonts w:hint="eastAsia"/>
        </w:rPr>
        <w:t>使用</w:t>
      </w:r>
      <w:r>
        <w:rPr>
          <w:rFonts w:hint="eastAsia"/>
        </w:rPr>
        <w:t>Adapter</w:t>
      </w:r>
      <w:r>
        <w:rPr>
          <w:rFonts w:hint="eastAsia"/>
        </w:rPr>
        <w:t>，作为复杂数据的展</w:t>
      </w:r>
      <w:r>
        <w:rPr>
          <w:rFonts w:hint="eastAsia"/>
        </w:rPr>
        <w:lastRenderedPageBreak/>
        <w:t>示的转换载体</w:t>
      </w:r>
      <w:r>
        <w:rPr>
          <w:rFonts w:hint="eastAsia"/>
        </w:rPr>
        <w:t>,</w:t>
      </w:r>
      <w:r>
        <w:rPr>
          <w:rFonts w:hint="eastAsia"/>
        </w:rPr>
        <w:t>各种</w:t>
      </w:r>
      <w:r>
        <w:rPr>
          <w:rFonts w:hint="eastAsia"/>
        </w:rPr>
        <w:t>Adapter</w:t>
      </w:r>
      <w:r>
        <w:rPr>
          <w:rFonts w:hint="eastAsia"/>
        </w:rPr>
        <w:t>只是转换的方式和能力不一样。</w:t>
      </w:r>
      <w:r>
        <w:rPr>
          <w:rFonts w:hint="eastAsia"/>
        </w:rPr>
        <w:t>Adapter</w:t>
      </w:r>
      <w:r>
        <w:rPr>
          <w:rFonts w:hint="eastAsia"/>
        </w:rPr>
        <w:t>常用来管理数据，使数据绑定到控件变得更简单灵活（比如列表的数据，网格的数据），为容器提供子视图，利用视图的数据和元数据来构建每个子视图。</w:t>
      </w:r>
    </w:p>
    <w:p w14:paraId="2C6CFFDF" w14:textId="0EC8983E" w:rsidR="005246B5" w:rsidRDefault="00751D8B" w:rsidP="00751D8B">
      <w:pPr>
        <w:pStyle w:val="af6"/>
      </w:pPr>
      <w:r>
        <w:rPr>
          <w:rFonts w:hint="eastAsia"/>
        </w:rPr>
        <w:t>4</w:t>
      </w:r>
      <w:r>
        <w:t>.</w:t>
      </w:r>
      <w:r>
        <w:rPr>
          <w:rFonts w:hint="eastAsia"/>
        </w:rPr>
        <w:t>日期的设置使用</w:t>
      </w:r>
      <w:r>
        <w:rPr>
          <w:rFonts w:hint="eastAsia"/>
        </w:rPr>
        <w:t>java</w:t>
      </w:r>
      <w:r>
        <w:t xml:space="preserve"> </w:t>
      </w:r>
      <w:r w:rsidRPr="00751D8B">
        <w:t>Calendar</w:t>
      </w:r>
      <w:r>
        <w:rPr>
          <w:rFonts w:hint="eastAsia"/>
        </w:rPr>
        <w:t>类获取，并使用安卓自带的</w:t>
      </w:r>
      <w:r w:rsidRPr="00751D8B">
        <w:t>DatePickerDialog</w:t>
      </w:r>
      <w:r>
        <w:rPr>
          <w:rFonts w:hint="eastAsia"/>
        </w:rPr>
        <w:t>控件可视化选取日期。</w:t>
      </w:r>
    </w:p>
    <w:p w14:paraId="40854DD4" w14:textId="220139E0" w:rsidR="00751D8B" w:rsidRDefault="002158DE" w:rsidP="005B39A6">
      <w:pPr>
        <w:ind w:firstLine="420"/>
        <w:rPr>
          <w:shd w:val="clear" w:color="auto" w:fill="FFFFFF"/>
        </w:rPr>
      </w:pPr>
      <w:r>
        <w:rPr>
          <w:rFonts w:hint="eastAsia"/>
        </w:rPr>
        <w:t>5</w:t>
      </w:r>
      <w:r>
        <w:t>.</w:t>
      </w:r>
      <w:r>
        <w:rPr>
          <w:rFonts w:hint="eastAsia"/>
        </w:rPr>
        <w:t>存储数据方法：</w:t>
      </w:r>
      <w:r>
        <w:rPr>
          <w:rFonts w:hint="eastAsia"/>
          <w:shd w:val="clear" w:color="auto" w:fill="FFFFFF"/>
        </w:rPr>
        <w:t>将相关数据存入</w:t>
      </w:r>
      <w:r>
        <w:rPr>
          <w:shd w:val="clear" w:color="auto" w:fill="FFFFFF"/>
        </w:rPr>
        <w:t>私有目录中的文件</w:t>
      </w:r>
      <w:r>
        <w:rPr>
          <w:rFonts w:hint="eastAsia"/>
          <w:shd w:val="clear" w:color="auto" w:fill="FFFFFF"/>
        </w:rPr>
        <w:t>，使用输入输出流读取文件内容。</w:t>
      </w:r>
    </w:p>
    <w:p w14:paraId="2415F7E8" w14:textId="10669A05" w:rsidR="00B64471" w:rsidRDefault="00B64471" w:rsidP="005B39A6">
      <w:pPr>
        <w:ind w:firstLine="420"/>
        <w:rPr>
          <w:shd w:val="clear" w:color="auto" w:fill="FFFFFF"/>
        </w:rPr>
      </w:pPr>
      <w:r>
        <w:rPr>
          <w:rFonts w:hint="eastAsia"/>
          <w:shd w:val="clear" w:color="auto" w:fill="FFFFFF"/>
        </w:rPr>
        <w:t>6</w:t>
      </w:r>
      <w:r>
        <w:rPr>
          <w:shd w:val="clear" w:color="auto" w:fill="FFFFFF"/>
        </w:rPr>
        <w:t>.</w:t>
      </w:r>
      <w:r>
        <w:rPr>
          <w:rFonts w:hint="eastAsia"/>
          <w:shd w:val="clear" w:color="auto" w:fill="FFFFFF"/>
        </w:rPr>
        <w:t>类按日期排序：</w:t>
      </w:r>
      <w:r w:rsidR="005B39A6">
        <w:rPr>
          <w:rFonts w:hint="eastAsia"/>
          <w:shd w:val="clear" w:color="auto" w:fill="FFFFFF"/>
        </w:rPr>
        <w:t>首先类要继承相关接口并重写接口的比较函数，让它按日期格式比较</w:t>
      </w:r>
    </w:p>
    <w:p w14:paraId="6B47A746" w14:textId="2D148B4C" w:rsidR="005B39A6" w:rsidRDefault="005B39A6" w:rsidP="00751D8B">
      <w:pPr>
        <w:pStyle w:val="af6"/>
        <w:rPr>
          <w:rFonts w:ascii="Segoe UI Emoji" w:hAnsi="Segoe UI Emoji"/>
          <w:color w:val="404040"/>
          <w:shd w:val="clear" w:color="auto" w:fill="FFFFFF"/>
        </w:rPr>
      </w:pPr>
      <w:r>
        <w:rPr>
          <w:noProof/>
        </w:rPr>
        <w:drawing>
          <wp:inline distT="0" distB="0" distL="0" distR="0" wp14:anchorId="0830BA94" wp14:editId="1870DB5C">
            <wp:extent cx="5760085" cy="3625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62585"/>
                    </a:xfrm>
                    <a:prstGeom prst="rect">
                      <a:avLst/>
                    </a:prstGeom>
                  </pic:spPr>
                </pic:pic>
              </a:graphicData>
            </a:graphic>
          </wp:inline>
        </w:drawing>
      </w:r>
    </w:p>
    <w:p w14:paraId="71D66EF0" w14:textId="7F8B71A8" w:rsidR="00B64471" w:rsidRDefault="005B39A6" w:rsidP="00751D8B">
      <w:pPr>
        <w:pStyle w:val="af6"/>
      </w:pPr>
      <w:r>
        <w:rPr>
          <w:noProof/>
        </w:rPr>
        <mc:AlternateContent>
          <mc:Choice Requires="wps">
            <w:drawing>
              <wp:inline distT="0" distB="0" distL="0" distR="0" wp14:anchorId="0D90592D" wp14:editId="76453126">
                <wp:extent cx="4516582" cy="1404620"/>
                <wp:effectExtent l="0" t="0" r="17780" b="1651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582" cy="1404620"/>
                        </a:xfrm>
                        <a:prstGeom prst="rect">
                          <a:avLst/>
                        </a:prstGeom>
                        <a:solidFill>
                          <a:srgbClr val="FFFFFF"/>
                        </a:solidFill>
                        <a:ln w="9525">
                          <a:solidFill>
                            <a:srgbClr val="000000"/>
                          </a:solidFill>
                          <a:miter lim="800000"/>
                          <a:headEnd/>
                          <a:tailEnd/>
                        </a:ln>
                      </wps:spPr>
                      <wps:txbx>
                        <w:txbxContent>
                          <w:p w14:paraId="4D56D02A" w14:textId="667F6A94" w:rsidR="005B39A6" w:rsidRDefault="005B39A6" w:rsidP="005B39A6">
                            <w:r>
                              <w:t>public int compareTo(item_setting o) {</w:t>
                            </w:r>
                          </w:p>
                          <w:p w14:paraId="167CC968" w14:textId="77777777" w:rsidR="005B39A6" w:rsidRDefault="005B39A6" w:rsidP="005B39A6">
                            <w:r>
                              <w:t xml:space="preserve">        SimpleDateFormat sdf = new SimpleDateFormat("yyyy-MM-dd");</w:t>
                            </w:r>
                          </w:p>
                          <w:p w14:paraId="4C474EB5" w14:textId="77777777" w:rsidR="005B39A6" w:rsidRDefault="005B39A6" w:rsidP="005B39A6">
                            <w:r>
                              <w:t xml:space="preserve">        Date a = null;</w:t>
                            </w:r>
                          </w:p>
                          <w:p w14:paraId="66A34ADF" w14:textId="77777777" w:rsidR="005B39A6" w:rsidRDefault="005B39A6" w:rsidP="005B39A6">
                            <w:r>
                              <w:t xml:space="preserve">        try {</w:t>
                            </w:r>
                          </w:p>
                          <w:p w14:paraId="217C340A" w14:textId="77777777" w:rsidR="005B39A6" w:rsidRDefault="005B39A6" w:rsidP="005B39A6">
                            <w:r>
                              <w:t xml:space="preserve">            a = sdf.parse(this.Date);</w:t>
                            </w:r>
                          </w:p>
                          <w:p w14:paraId="34E5341B" w14:textId="77777777" w:rsidR="005B39A6" w:rsidRDefault="005B39A6" w:rsidP="005B39A6">
                            <w:r>
                              <w:t xml:space="preserve">        } catch (ParseException e) {</w:t>
                            </w:r>
                          </w:p>
                          <w:p w14:paraId="580CCCCB" w14:textId="77777777" w:rsidR="005B39A6" w:rsidRDefault="005B39A6" w:rsidP="005B39A6">
                            <w:r>
                              <w:t xml:space="preserve">            e.printStackTrace();</w:t>
                            </w:r>
                          </w:p>
                          <w:p w14:paraId="7E19718B" w14:textId="77777777" w:rsidR="005B39A6" w:rsidRDefault="005B39A6" w:rsidP="005B39A6">
                            <w:r>
                              <w:t xml:space="preserve">        }</w:t>
                            </w:r>
                          </w:p>
                          <w:p w14:paraId="3125CD9E" w14:textId="77777777" w:rsidR="005B39A6" w:rsidRDefault="005B39A6" w:rsidP="005B39A6">
                            <w:r>
                              <w:t xml:space="preserve">        Date b = null;</w:t>
                            </w:r>
                          </w:p>
                          <w:p w14:paraId="124E0470" w14:textId="77777777" w:rsidR="005B39A6" w:rsidRDefault="005B39A6" w:rsidP="005B39A6">
                            <w:r>
                              <w:t xml:space="preserve">        try {</w:t>
                            </w:r>
                          </w:p>
                          <w:p w14:paraId="560CEE97" w14:textId="77777777" w:rsidR="005B39A6" w:rsidRDefault="005B39A6" w:rsidP="005B39A6">
                            <w:r>
                              <w:t xml:space="preserve">            b = sdf.parse(o.getDate());</w:t>
                            </w:r>
                          </w:p>
                          <w:p w14:paraId="4929EFA5" w14:textId="77777777" w:rsidR="005B39A6" w:rsidRDefault="005B39A6" w:rsidP="005B39A6">
                            <w:r>
                              <w:t xml:space="preserve">        } catch (ParseException e) {</w:t>
                            </w:r>
                          </w:p>
                          <w:p w14:paraId="68DB7025" w14:textId="77777777" w:rsidR="005B39A6" w:rsidRDefault="005B39A6" w:rsidP="005B39A6">
                            <w:r>
                              <w:t xml:space="preserve">            e.printStackTrace();</w:t>
                            </w:r>
                          </w:p>
                          <w:p w14:paraId="456A282A" w14:textId="77777777" w:rsidR="005B39A6" w:rsidRDefault="005B39A6" w:rsidP="005B39A6">
                            <w:r>
                              <w:t xml:space="preserve">        }</w:t>
                            </w:r>
                          </w:p>
                          <w:p w14:paraId="14939C3E" w14:textId="77777777" w:rsidR="005B39A6" w:rsidRDefault="005B39A6" w:rsidP="005B39A6">
                            <w:r>
                              <w:t xml:space="preserve">        return a.compareTo(b);</w:t>
                            </w:r>
                          </w:p>
                          <w:p w14:paraId="4503257D" w14:textId="2C3ACAB6" w:rsidR="005B39A6" w:rsidRPr="005B39A6" w:rsidRDefault="005B39A6" w:rsidP="005B39A6">
                            <w:r>
                              <w:t xml:space="preserve">    }</w:t>
                            </w:r>
                          </w:p>
                        </w:txbxContent>
                      </wps:txbx>
                      <wps:bodyPr rot="0" vert="horz" wrap="square" lIns="91440" tIns="45720" rIns="91440" bIns="45720" anchor="t" anchorCtr="0">
                        <a:spAutoFit/>
                      </wps:bodyPr>
                    </wps:wsp>
                  </a:graphicData>
                </a:graphic>
              </wp:inline>
            </w:drawing>
          </mc:Choice>
          <mc:Fallback>
            <w:pict>
              <v:shapetype w14:anchorId="0D90592D" id="_x0000_t202" coordsize="21600,21600" o:spt="202" path="m,l,21600r21600,l21600,xe">
                <v:stroke joinstyle="miter"/>
                <v:path gradientshapeok="t" o:connecttype="rect"/>
              </v:shapetype>
              <v:shape id="文本框 2" o:spid="_x0000_s1026" type="#_x0000_t202" style="width:355.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">
                <v:textbox style="mso-fit-shape-to-text:t">
                  <w:txbxContent>
                    <w:p w14:paraId="4D56D02A" w14:textId="667F6A94" w:rsidR="005B39A6" w:rsidRDefault="005B39A6" w:rsidP="005B39A6">
                      <w:r>
                        <w:t>public int compareTo(item_setting o) {</w:t>
                      </w:r>
                    </w:p>
                    <w:p w14:paraId="167CC968" w14:textId="77777777" w:rsidR="005B39A6" w:rsidRDefault="005B39A6" w:rsidP="005B39A6">
                      <w:r>
                        <w:t xml:space="preserve">        SimpleDateFormat sdf = new SimpleDateFormat("yyyy-MM-dd");</w:t>
                      </w:r>
                    </w:p>
                    <w:p w14:paraId="4C474EB5" w14:textId="77777777" w:rsidR="005B39A6" w:rsidRDefault="005B39A6" w:rsidP="005B39A6">
                      <w:r>
                        <w:t xml:space="preserve">        Date a = null;</w:t>
                      </w:r>
                    </w:p>
                    <w:p w14:paraId="66A34ADF" w14:textId="77777777" w:rsidR="005B39A6" w:rsidRDefault="005B39A6" w:rsidP="005B39A6">
                      <w:r>
                        <w:t xml:space="preserve">        try {</w:t>
                      </w:r>
                    </w:p>
                    <w:p w14:paraId="217C340A" w14:textId="77777777" w:rsidR="005B39A6" w:rsidRDefault="005B39A6" w:rsidP="005B39A6">
                      <w:r>
                        <w:t xml:space="preserve">            a = sdf.parse(this.Date);</w:t>
                      </w:r>
                    </w:p>
                    <w:p w14:paraId="34E5341B" w14:textId="77777777" w:rsidR="005B39A6" w:rsidRDefault="005B39A6" w:rsidP="005B39A6">
                      <w:r>
                        <w:t xml:space="preserve">        } catch (ParseException e) {</w:t>
                      </w:r>
                    </w:p>
                    <w:p w14:paraId="580CCCCB" w14:textId="77777777" w:rsidR="005B39A6" w:rsidRDefault="005B39A6" w:rsidP="005B39A6">
                      <w:r>
                        <w:t xml:space="preserve">            e.printStackTrace();</w:t>
                      </w:r>
                    </w:p>
                    <w:p w14:paraId="7E19718B" w14:textId="77777777" w:rsidR="005B39A6" w:rsidRDefault="005B39A6" w:rsidP="005B39A6">
                      <w:r>
                        <w:t xml:space="preserve">        }</w:t>
                      </w:r>
                    </w:p>
                    <w:p w14:paraId="3125CD9E" w14:textId="77777777" w:rsidR="005B39A6" w:rsidRDefault="005B39A6" w:rsidP="005B39A6">
                      <w:r>
                        <w:t xml:space="preserve">        Date b = null;</w:t>
                      </w:r>
                    </w:p>
                    <w:p w14:paraId="124E0470" w14:textId="77777777" w:rsidR="005B39A6" w:rsidRDefault="005B39A6" w:rsidP="005B39A6">
                      <w:r>
                        <w:t xml:space="preserve">        try {</w:t>
                      </w:r>
                    </w:p>
                    <w:p w14:paraId="560CEE97" w14:textId="77777777" w:rsidR="005B39A6" w:rsidRDefault="005B39A6" w:rsidP="005B39A6">
                      <w:r>
                        <w:t xml:space="preserve">            b = sdf.parse(o.getDate());</w:t>
                      </w:r>
                    </w:p>
                    <w:p w14:paraId="4929EFA5" w14:textId="77777777" w:rsidR="005B39A6" w:rsidRDefault="005B39A6" w:rsidP="005B39A6">
                      <w:r>
                        <w:t xml:space="preserve">        } catch (ParseException e) {</w:t>
                      </w:r>
                    </w:p>
                    <w:p w14:paraId="68DB7025" w14:textId="77777777" w:rsidR="005B39A6" w:rsidRDefault="005B39A6" w:rsidP="005B39A6">
                      <w:r>
                        <w:t xml:space="preserve">            e.printStackTrace();</w:t>
                      </w:r>
                    </w:p>
                    <w:p w14:paraId="456A282A" w14:textId="77777777" w:rsidR="005B39A6" w:rsidRDefault="005B39A6" w:rsidP="005B39A6">
                      <w:r>
                        <w:t xml:space="preserve">        }</w:t>
                      </w:r>
                    </w:p>
                    <w:p w14:paraId="14939C3E" w14:textId="77777777" w:rsidR="005B39A6" w:rsidRDefault="005B39A6" w:rsidP="005B39A6">
                      <w:r>
                        <w:t xml:space="preserve">        return a.compareTo(b);</w:t>
                      </w:r>
                    </w:p>
                    <w:p w14:paraId="4503257D" w14:textId="2C3ACAB6" w:rsidR="005B39A6" w:rsidRPr="005B39A6" w:rsidRDefault="005B39A6" w:rsidP="005B39A6">
                      <w:r>
                        <w:t xml:space="preserve">    }</w:t>
                      </w:r>
                    </w:p>
                  </w:txbxContent>
                </v:textbox>
                <w10:anchorlock/>
              </v:shape>
            </w:pict>
          </mc:Fallback>
        </mc:AlternateContent>
      </w:r>
    </w:p>
    <w:p w14:paraId="23943C55" w14:textId="63E7382F" w:rsidR="007D71C7" w:rsidRDefault="007D71C7" w:rsidP="00751D8B">
      <w:pPr>
        <w:pStyle w:val="af6"/>
      </w:pPr>
      <w:r>
        <w:rPr>
          <w:rFonts w:hint="eastAsia"/>
        </w:rPr>
        <w:t>之后在需要排序的地方调用</w:t>
      </w:r>
      <w:r w:rsidRPr="007D71C7">
        <w:t>Collections.sort(</w:t>
      </w:r>
      <w:r>
        <w:rPr>
          <w:rFonts w:hint="eastAsia"/>
        </w:rPr>
        <w:t>)</w:t>
      </w:r>
      <w:r>
        <w:rPr>
          <w:rFonts w:hint="eastAsia"/>
        </w:rPr>
        <w:t>对相关数据进行排序即可。</w:t>
      </w:r>
    </w:p>
    <w:p w14:paraId="38635A23" w14:textId="5685BC3E" w:rsidR="00987620" w:rsidRDefault="00987620" w:rsidP="00751D8B">
      <w:pPr>
        <w:pStyle w:val="af6"/>
      </w:pPr>
    </w:p>
    <w:p w14:paraId="639373F5" w14:textId="0ECD1F27" w:rsidR="00987620" w:rsidRDefault="00987620" w:rsidP="00751D8B">
      <w:pPr>
        <w:pStyle w:val="af6"/>
      </w:pPr>
    </w:p>
    <w:p w14:paraId="4F24E5C4" w14:textId="1A86C4A3" w:rsidR="007F07B1" w:rsidRDefault="007F07B1" w:rsidP="00751D8B">
      <w:pPr>
        <w:pStyle w:val="af6"/>
      </w:pPr>
    </w:p>
    <w:p w14:paraId="3F325A89" w14:textId="09C811E4" w:rsidR="007F07B1" w:rsidRDefault="007F07B1" w:rsidP="00751D8B">
      <w:pPr>
        <w:pStyle w:val="af6"/>
      </w:pPr>
    </w:p>
    <w:p w14:paraId="5B62FC51" w14:textId="659CBBA5" w:rsidR="007F07B1" w:rsidRDefault="007F07B1" w:rsidP="00751D8B">
      <w:pPr>
        <w:pStyle w:val="af6"/>
      </w:pPr>
    </w:p>
    <w:p w14:paraId="48D78973" w14:textId="70EEEB8D" w:rsidR="007F07B1" w:rsidRDefault="007F07B1" w:rsidP="00751D8B">
      <w:pPr>
        <w:pStyle w:val="af6"/>
      </w:pPr>
    </w:p>
    <w:p w14:paraId="18CF6BE6" w14:textId="4AFF7810" w:rsidR="007F07B1" w:rsidRDefault="007F07B1" w:rsidP="00751D8B">
      <w:pPr>
        <w:pStyle w:val="af6"/>
      </w:pPr>
    </w:p>
    <w:p w14:paraId="45ADCFDC" w14:textId="3EB154C6" w:rsidR="007F07B1" w:rsidRDefault="007F07B1" w:rsidP="00751D8B">
      <w:pPr>
        <w:pStyle w:val="af6"/>
      </w:pPr>
    </w:p>
    <w:p w14:paraId="340E10AA" w14:textId="4AE1271A" w:rsidR="007F07B1" w:rsidRDefault="007F07B1" w:rsidP="00751D8B">
      <w:pPr>
        <w:pStyle w:val="af6"/>
      </w:pPr>
    </w:p>
    <w:p w14:paraId="3AA5F17A" w14:textId="5D3CEA7D" w:rsidR="007F07B1" w:rsidRDefault="007F07B1" w:rsidP="00751D8B">
      <w:pPr>
        <w:pStyle w:val="af6"/>
      </w:pPr>
    </w:p>
    <w:p w14:paraId="04FCB6B9" w14:textId="5839C516" w:rsidR="007F07B1" w:rsidRDefault="007F07B1" w:rsidP="00751D8B">
      <w:pPr>
        <w:pStyle w:val="af6"/>
      </w:pPr>
    </w:p>
    <w:p w14:paraId="3B4AC0CC" w14:textId="41ADE0BA" w:rsidR="007F07B1" w:rsidRDefault="007F07B1" w:rsidP="00751D8B">
      <w:pPr>
        <w:pStyle w:val="af6"/>
      </w:pPr>
    </w:p>
    <w:p w14:paraId="469329AB" w14:textId="4C21BEA7" w:rsidR="007F07B1" w:rsidRDefault="007F07B1" w:rsidP="00751D8B">
      <w:pPr>
        <w:pStyle w:val="af6"/>
      </w:pPr>
    </w:p>
    <w:p w14:paraId="459BDB7E" w14:textId="2EA23E55" w:rsidR="007F07B1" w:rsidRDefault="007F07B1" w:rsidP="00751D8B">
      <w:pPr>
        <w:pStyle w:val="af6"/>
      </w:pPr>
    </w:p>
    <w:p w14:paraId="213E2197" w14:textId="77777777" w:rsidR="007F07B1" w:rsidRDefault="007F07B1" w:rsidP="00751D8B">
      <w:pPr>
        <w:pStyle w:val="af6"/>
        <w:rPr>
          <w:rFonts w:hint="eastAsia"/>
        </w:rPr>
      </w:pPr>
    </w:p>
    <w:p w14:paraId="6CA0E719" w14:textId="5B6F2CAF" w:rsidR="005246B5" w:rsidRDefault="005246B5" w:rsidP="005246B5">
      <w:pPr>
        <w:pStyle w:val="20"/>
      </w:pPr>
      <w:bookmarkStart w:id="5" w:name="_Toc90149927"/>
      <w:r>
        <w:rPr>
          <w:rFonts w:hint="eastAsia"/>
        </w:rPr>
        <w:lastRenderedPageBreak/>
        <w:t>测试及使用说明</w:t>
      </w:r>
      <w:bookmarkEnd w:id="5"/>
    </w:p>
    <w:p w14:paraId="53122C43" w14:textId="3116789D" w:rsidR="00A44104" w:rsidRDefault="009C1AEF" w:rsidP="00A44104">
      <w:pPr>
        <w:pStyle w:val="af6"/>
      </w:pPr>
      <w:r>
        <w:rPr>
          <w:rFonts w:hint="eastAsia"/>
        </w:rPr>
        <w:t>1</w:t>
      </w:r>
      <w:r>
        <w:t>.</w:t>
      </w:r>
      <w:r>
        <w:rPr>
          <w:rFonts w:hint="eastAsia"/>
        </w:rPr>
        <w:t>主界面</w:t>
      </w:r>
    </w:p>
    <w:p w14:paraId="461DECBC" w14:textId="1D0DB7A3" w:rsidR="009C1AEF" w:rsidRDefault="008E2728" w:rsidP="00A44104">
      <w:pPr>
        <w:pStyle w:val="af6"/>
      </w:pPr>
      <w:r>
        <w:rPr>
          <w:noProof/>
        </w:rPr>
        <w:drawing>
          <wp:inline distT="0" distB="0" distL="0" distR="0" wp14:anchorId="324AAECC" wp14:editId="6654B782">
            <wp:extent cx="2438400" cy="4231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050" cy="4255293"/>
                    </a:xfrm>
                    <a:prstGeom prst="rect">
                      <a:avLst/>
                    </a:prstGeom>
                  </pic:spPr>
                </pic:pic>
              </a:graphicData>
            </a:graphic>
          </wp:inline>
        </w:drawing>
      </w:r>
    </w:p>
    <w:p w14:paraId="7C03207A" w14:textId="0AFCB993" w:rsidR="003C00A7" w:rsidRDefault="00514D8A" w:rsidP="00A44104">
      <w:pPr>
        <w:pStyle w:val="af6"/>
      </w:pPr>
      <w:r>
        <w:rPr>
          <w:rFonts w:hint="eastAsia"/>
        </w:rPr>
        <w:t>主界面的设计为上面一部分显示总收入和总支出情况，下面显示记录的具体信息，右下角的按钮进入记账页面。</w:t>
      </w:r>
      <w:r w:rsidR="009C334B">
        <w:rPr>
          <w:rFonts w:hint="eastAsia"/>
        </w:rPr>
        <w:t>每个信息会按照日期降序排序。</w:t>
      </w:r>
    </w:p>
    <w:p w14:paraId="442918C9" w14:textId="01F49932" w:rsidR="00514D8A" w:rsidRDefault="00514D8A" w:rsidP="00A44104">
      <w:pPr>
        <w:pStyle w:val="af6"/>
      </w:pPr>
      <w:r>
        <w:rPr>
          <w:rFonts w:hint="eastAsia"/>
        </w:rPr>
        <w:t>2</w:t>
      </w:r>
      <w:r>
        <w:t>.</w:t>
      </w:r>
      <w:r>
        <w:rPr>
          <w:rFonts w:hint="eastAsia"/>
        </w:rPr>
        <w:t>记账页面</w:t>
      </w:r>
    </w:p>
    <w:p w14:paraId="0816291C" w14:textId="2DBBF718" w:rsidR="00514D8A" w:rsidRDefault="00514D8A" w:rsidP="00A44104">
      <w:pPr>
        <w:pStyle w:val="af6"/>
      </w:pPr>
      <w:r>
        <w:rPr>
          <w:noProof/>
        </w:rPr>
        <w:drawing>
          <wp:inline distT="0" distB="0" distL="0" distR="0" wp14:anchorId="4503B96B" wp14:editId="16E35191">
            <wp:extent cx="2429218" cy="2049953"/>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985" cy="2053131"/>
                    </a:xfrm>
                    <a:prstGeom prst="rect">
                      <a:avLst/>
                    </a:prstGeom>
                  </pic:spPr>
                </pic:pic>
              </a:graphicData>
            </a:graphic>
          </wp:inline>
        </w:drawing>
      </w:r>
      <w:r w:rsidR="000B3854">
        <w:rPr>
          <w:noProof/>
        </w:rPr>
        <w:drawing>
          <wp:inline distT="0" distB="0" distL="0" distR="0" wp14:anchorId="1F030EB1" wp14:editId="710FD31B">
            <wp:extent cx="2583872" cy="2058932"/>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027" cy="2069414"/>
                    </a:xfrm>
                    <a:prstGeom prst="rect">
                      <a:avLst/>
                    </a:prstGeom>
                  </pic:spPr>
                </pic:pic>
              </a:graphicData>
            </a:graphic>
          </wp:inline>
        </w:drawing>
      </w:r>
    </w:p>
    <w:p w14:paraId="61AED3C6" w14:textId="5FFAA844" w:rsidR="000B3854" w:rsidRDefault="00514D8A" w:rsidP="00A44104">
      <w:pPr>
        <w:pStyle w:val="af6"/>
      </w:pPr>
      <w:r>
        <w:rPr>
          <w:rFonts w:hint="eastAsia"/>
        </w:rPr>
        <w:t>记账页面上方的支出、收入按钮指跳转到记录支出或收入页面，确定则是填完信息后点击返回主页面。也可以什么都不填按左上角的×返回。</w:t>
      </w:r>
      <w:r w:rsidR="000B3854">
        <w:rPr>
          <w:rFonts w:hint="eastAsia"/>
        </w:rPr>
        <w:t>下方类别按钮点击后会显示为选定的图片，如果想选另一个类别，只需直接点另一个，原来选中的按钮会自动变为非选定状态。设置日期按钮点击后会出现一个日历控件</w:t>
      </w:r>
      <w:r w:rsidR="007F07B1">
        <w:rPr>
          <w:rFonts w:hint="eastAsia"/>
        </w:rPr>
        <w:t>。</w:t>
      </w:r>
    </w:p>
    <w:p w14:paraId="1E48C3A2" w14:textId="13A2AB71" w:rsidR="00514D8A" w:rsidRDefault="000B3854" w:rsidP="00A44104">
      <w:pPr>
        <w:pStyle w:val="af6"/>
      </w:pPr>
      <w:r>
        <w:rPr>
          <w:noProof/>
        </w:rPr>
        <w:lastRenderedPageBreak/>
        <w:drawing>
          <wp:inline distT="0" distB="0" distL="0" distR="0" wp14:anchorId="2163A96B" wp14:editId="369ADC09">
            <wp:extent cx="1651533" cy="2265218"/>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9708" cy="2276430"/>
                    </a:xfrm>
                    <a:prstGeom prst="rect">
                      <a:avLst/>
                    </a:prstGeom>
                  </pic:spPr>
                </pic:pic>
              </a:graphicData>
            </a:graphic>
          </wp:inline>
        </w:drawing>
      </w:r>
    </w:p>
    <w:p w14:paraId="6297CFC3" w14:textId="74C224FA" w:rsidR="000B3854" w:rsidRDefault="000B3854" w:rsidP="00A44104">
      <w:pPr>
        <w:pStyle w:val="af6"/>
      </w:pPr>
      <w:r>
        <w:rPr>
          <w:rFonts w:hint="eastAsia"/>
        </w:rPr>
        <w:t>点击上面的年可以设置年份。</w:t>
      </w:r>
    </w:p>
    <w:p w14:paraId="571177B1" w14:textId="78DDE65C" w:rsidR="000B3854" w:rsidRDefault="000B3854" w:rsidP="00A44104">
      <w:pPr>
        <w:pStyle w:val="af6"/>
      </w:pPr>
      <w:r>
        <w:rPr>
          <w:rFonts w:hint="eastAsia"/>
        </w:rPr>
        <w:t>设置完后</w:t>
      </w:r>
      <w:r w:rsidR="00905403">
        <w:rPr>
          <w:rFonts w:hint="eastAsia"/>
        </w:rPr>
        <w:t>回主界面会更新相应内容。</w:t>
      </w:r>
    </w:p>
    <w:p w14:paraId="6E577B10" w14:textId="61960376" w:rsidR="000B3854" w:rsidRDefault="000B3854" w:rsidP="00A44104">
      <w:pPr>
        <w:pStyle w:val="af6"/>
      </w:pPr>
    </w:p>
    <w:p w14:paraId="07EFB426" w14:textId="0721C43E" w:rsidR="00514D8A" w:rsidRDefault="00905403" w:rsidP="00A44104">
      <w:pPr>
        <w:pStyle w:val="af6"/>
      </w:pPr>
      <w:r>
        <w:rPr>
          <w:rFonts w:hint="eastAsia"/>
        </w:rPr>
        <w:t>3</w:t>
      </w:r>
      <w:r>
        <w:t>.</w:t>
      </w:r>
      <w:r>
        <w:rPr>
          <w:rFonts w:hint="eastAsia"/>
        </w:rPr>
        <w:t>对着要修改的项长按会跳出选择菜单</w:t>
      </w:r>
    </w:p>
    <w:p w14:paraId="35723599" w14:textId="1146E5DC" w:rsidR="00905403" w:rsidRDefault="00D43A14" w:rsidP="00A44104">
      <w:pPr>
        <w:pStyle w:val="af6"/>
      </w:pPr>
      <w:r>
        <w:rPr>
          <w:noProof/>
        </w:rPr>
        <w:drawing>
          <wp:inline distT="0" distB="0" distL="0" distR="0" wp14:anchorId="67ECDE1E" wp14:editId="67C5627B">
            <wp:extent cx="3158144" cy="170106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3645" cy="1704023"/>
                    </a:xfrm>
                    <a:prstGeom prst="rect">
                      <a:avLst/>
                    </a:prstGeom>
                  </pic:spPr>
                </pic:pic>
              </a:graphicData>
            </a:graphic>
          </wp:inline>
        </w:drawing>
      </w:r>
    </w:p>
    <w:p w14:paraId="7AD44B71" w14:textId="545BBA57" w:rsidR="009C334B" w:rsidRDefault="00905403" w:rsidP="00A44104">
      <w:pPr>
        <w:pStyle w:val="af6"/>
      </w:pPr>
      <w:r>
        <w:rPr>
          <w:rFonts w:hint="eastAsia"/>
        </w:rPr>
        <w:t>点击编辑会跳转到设置页面，</w:t>
      </w:r>
      <w:r w:rsidR="00C13A0A">
        <w:rPr>
          <w:rFonts w:hint="eastAsia"/>
        </w:rPr>
        <w:t>会依据支出或者收入信息优先跳转到该页面，并传递且自动设置此信息的金额和日期信息。</w:t>
      </w:r>
    </w:p>
    <w:p w14:paraId="08DFD588" w14:textId="5E087631" w:rsidR="009C334B" w:rsidRDefault="009C334B" w:rsidP="00A44104">
      <w:pPr>
        <w:pStyle w:val="af6"/>
      </w:pPr>
      <w:r>
        <w:rPr>
          <w:noProof/>
        </w:rPr>
        <w:drawing>
          <wp:inline distT="0" distB="0" distL="0" distR="0" wp14:anchorId="5F72997C" wp14:editId="6640228F">
            <wp:extent cx="3232425" cy="203873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1729" cy="2044601"/>
                    </a:xfrm>
                    <a:prstGeom prst="rect">
                      <a:avLst/>
                    </a:prstGeom>
                  </pic:spPr>
                </pic:pic>
              </a:graphicData>
            </a:graphic>
          </wp:inline>
        </w:drawing>
      </w:r>
    </w:p>
    <w:p w14:paraId="05AB26CC" w14:textId="43E73EC7" w:rsidR="0073174B" w:rsidRDefault="0073174B" w:rsidP="00A44104">
      <w:pPr>
        <w:pStyle w:val="af6"/>
      </w:pPr>
      <w:r>
        <w:rPr>
          <w:rFonts w:hint="eastAsia"/>
        </w:rPr>
        <w:t>重新设定日期后主界面会将信息按日期重新排序显示</w:t>
      </w:r>
    </w:p>
    <w:p w14:paraId="196022D9" w14:textId="50CEFBE2" w:rsidR="0073174B" w:rsidRDefault="0073174B" w:rsidP="00A44104">
      <w:pPr>
        <w:pStyle w:val="af6"/>
      </w:pPr>
      <w:r>
        <w:rPr>
          <w:noProof/>
        </w:rPr>
        <w:lastRenderedPageBreak/>
        <w:drawing>
          <wp:inline distT="0" distB="0" distL="0" distR="0" wp14:anchorId="2FA1DD0D" wp14:editId="2F82A6F7">
            <wp:extent cx="3326592" cy="1500948"/>
            <wp:effectExtent l="0" t="0" r="762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9289" cy="1506677"/>
                    </a:xfrm>
                    <a:prstGeom prst="rect">
                      <a:avLst/>
                    </a:prstGeom>
                  </pic:spPr>
                </pic:pic>
              </a:graphicData>
            </a:graphic>
          </wp:inline>
        </w:drawing>
      </w:r>
    </w:p>
    <w:p w14:paraId="4926B211" w14:textId="28CAE695" w:rsidR="00905403" w:rsidRDefault="00C13A0A" w:rsidP="00A44104">
      <w:pPr>
        <w:pStyle w:val="af6"/>
      </w:pPr>
      <w:r>
        <w:rPr>
          <w:rFonts w:hint="eastAsia"/>
        </w:rPr>
        <w:t>删除按钮则将该条信息从当前位置删除。</w:t>
      </w:r>
    </w:p>
    <w:p w14:paraId="63B3FF52" w14:textId="77777777" w:rsidR="00C13A0A" w:rsidRPr="00A44104" w:rsidRDefault="00C13A0A" w:rsidP="00663A8C"/>
    <w:p w14:paraId="73CEA928" w14:textId="7FB6242F" w:rsidR="005246B5" w:rsidRDefault="00A44104" w:rsidP="00A44104">
      <w:pPr>
        <w:pStyle w:val="20"/>
      </w:pPr>
      <w:bookmarkStart w:id="6" w:name="_Toc90149928"/>
      <w:r>
        <w:rPr>
          <w:rFonts w:hint="eastAsia"/>
        </w:rPr>
        <w:t>开发</w:t>
      </w:r>
      <w:r w:rsidR="0098389E">
        <w:rPr>
          <w:rFonts w:hint="eastAsia"/>
        </w:rPr>
        <w:t>过程</w:t>
      </w:r>
      <w:r>
        <w:rPr>
          <w:rFonts w:hint="eastAsia"/>
        </w:rPr>
        <w:t>说明</w:t>
      </w:r>
      <w:bookmarkEnd w:id="6"/>
    </w:p>
    <w:p w14:paraId="40702F0B" w14:textId="69981DB0" w:rsidR="00A44104" w:rsidRDefault="00A44104" w:rsidP="00A44104">
      <w:pPr>
        <w:pStyle w:val="af6"/>
      </w:pPr>
      <w:r>
        <w:rPr>
          <w:rFonts w:hint="eastAsia"/>
        </w:rPr>
        <w:t>软件开发环境，开发过程，</w:t>
      </w:r>
      <w:r>
        <w:rPr>
          <w:rFonts w:hint="eastAsia"/>
        </w:rPr>
        <w:t>Github</w:t>
      </w:r>
      <w:r>
        <w:rPr>
          <w:rFonts w:hint="eastAsia"/>
        </w:rPr>
        <w:t>网址等。</w:t>
      </w:r>
    </w:p>
    <w:p w14:paraId="0BB7C840" w14:textId="167842BE" w:rsidR="00A51136" w:rsidRDefault="00460166" w:rsidP="00A44104">
      <w:pPr>
        <w:pStyle w:val="af6"/>
      </w:pPr>
      <w:r>
        <w:rPr>
          <w:rFonts w:hint="eastAsia"/>
        </w:rPr>
        <w:t>1</w:t>
      </w:r>
      <w:r>
        <w:t>.Adroid Stdio</w:t>
      </w:r>
      <w:r>
        <w:rPr>
          <w:rFonts w:hint="eastAsia"/>
        </w:rPr>
        <w:t>版本</w:t>
      </w:r>
    </w:p>
    <w:p w14:paraId="1EA53842" w14:textId="741F0414" w:rsidR="00460166" w:rsidRDefault="00460166" w:rsidP="00A44104">
      <w:pPr>
        <w:pStyle w:val="af6"/>
      </w:pPr>
      <w:r>
        <w:rPr>
          <w:noProof/>
        </w:rPr>
        <w:drawing>
          <wp:inline distT="0" distB="0" distL="0" distR="0" wp14:anchorId="11E0ECAF" wp14:editId="1F400CA7">
            <wp:extent cx="3801436" cy="1980389"/>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9751" cy="1984721"/>
                    </a:xfrm>
                    <a:prstGeom prst="rect">
                      <a:avLst/>
                    </a:prstGeom>
                  </pic:spPr>
                </pic:pic>
              </a:graphicData>
            </a:graphic>
          </wp:inline>
        </w:drawing>
      </w:r>
    </w:p>
    <w:p w14:paraId="64EC6933" w14:textId="214D0284" w:rsidR="00460166" w:rsidRDefault="00460166" w:rsidP="00A44104">
      <w:pPr>
        <w:pStyle w:val="af6"/>
      </w:pPr>
      <w:r>
        <w:rPr>
          <w:rFonts w:hint="eastAsia"/>
        </w:rPr>
        <w:t>2</w:t>
      </w:r>
      <w:r>
        <w:t>.</w:t>
      </w:r>
      <w:r>
        <w:rPr>
          <w:rFonts w:hint="eastAsia"/>
        </w:rPr>
        <w:t>SDK</w:t>
      </w:r>
      <w:r>
        <w:rPr>
          <w:rFonts w:hint="eastAsia"/>
        </w:rPr>
        <w:t>版本</w:t>
      </w:r>
    </w:p>
    <w:p w14:paraId="2266349B" w14:textId="26A74ED4" w:rsidR="00460166" w:rsidRDefault="00460166" w:rsidP="00A44104">
      <w:pPr>
        <w:pStyle w:val="af6"/>
      </w:pPr>
      <w:r>
        <w:rPr>
          <w:noProof/>
        </w:rPr>
        <w:drawing>
          <wp:inline distT="0" distB="0" distL="0" distR="0" wp14:anchorId="7B87F227" wp14:editId="3CD41D53">
            <wp:extent cx="5506512" cy="12456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2221" cy="1246949"/>
                    </a:xfrm>
                    <a:prstGeom prst="rect">
                      <a:avLst/>
                    </a:prstGeom>
                  </pic:spPr>
                </pic:pic>
              </a:graphicData>
            </a:graphic>
          </wp:inline>
        </w:drawing>
      </w:r>
    </w:p>
    <w:p w14:paraId="5B769823" w14:textId="70F47FE0" w:rsidR="00A51136" w:rsidRDefault="009E7EA9" w:rsidP="00A44104">
      <w:pPr>
        <w:pStyle w:val="af6"/>
      </w:pPr>
      <w:r>
        <w:rPr>
          <w:rFonts w:hint="eastAsia"/>
        </w:rPr>
        <w:t>3</w:t>
      </w:r>
      <w:r>
        <w:t>.</w:t>
      </w:r>
      <w:r>
        <w:rPr>
          <w:rFonts w:hint="eastAsia"/>
        </w:rPr>
        <w:t>开发过程</w:t>
      </w:r>
    </w:p>
    <w:p w14:paraId="6EDA9A0D" w14:textId="076B81F4" w:rsidR="009E7EA9" w:rsidRDefault="00D23A10" w:rsidP="00A44104">
      <w:pPr>
        <w:pStyle w:val="af6"/>
      </w:pPr>
      <w:r>
        <w:t>1.</w:t>
      </w:r>
      <w:r>
        <w:rPr>
          <w:rFonts w:hint="eastAsia"/>
        </w:rPr>
        <w:t>开始先进行各个</w:t>
      </w:r>
      <w:r>
        <w:rPr>
          <w:rFonts w:hint="eastAsia"/>
        </w:rPr>
        <w:t>A</w:t>
      </w:r>
      <w:r>
        <w:t>ctivity</w:t>
      </w:r>
      <w:r>
        <w:rPr>
          <w:rFonts w:hint="eastAsia"/>
        </w:rPr>
        <w:t>的布局设计，然后将想法用适当的控件实现，去网上找各个按钮的</w:t>
      </w:r>
      <w:r>
        <w:rPr>
          <w:rFonts w:hint="eastAsia"/>
        </w:rPr>
        <w:t>Icon</w:t>
      </w:r>
      <w:r>
        <w:rPr>
          <w:rFonts w:hint="eastAsia"/>
        </w:rPr>
        <w:t>以及</w:t>
      </w:r>
      <w:r w:rsidR="00DB4940">
        <w:rPr>
          <w:rFonts w:hint="eastAsia"/>
        </w:rPr>
        <w:t>对</w:t>
      </w:r>
      <w:r w:rsidR="00DB4940">
        <w:rPr>
          <w:rFonts w:hint="eastAsia"/>
        </w:rPr>
        <w:t>l</w:t>
      </w:r>
      <w:r w:rsidR="00DB4940">
        <w:t>ayout</w:t>
      </w:r>
      <w:r w:rsidR="00DB4940">
        <w:rPr>
          <w:rFonts w:hint="eastAsia"/>
        </w:rPr>
        <w:t>背景按钮等尝试不同的颜色使界面看着更美观</w:t>
      </w:r>
      <w:r>
        <w:rPr>
          <w:rFonts w:hint="eastAsia"/>
        </w:rPr>
        <w:t>。</w:t>
      </w:r>
      <w:r w:rsidR="00340D85">
        <w:rPr>
          <w:rFonts w:hint="eastAsia"/>
        </w:rPr>
        <w:t>使用一个变量保存上次点击信息的方法实现图标的变化与自动恢复。并设置每个</w:t>
      </w:r>
      <w:r w:rsidR="00340D85">
        <w:rPr>
          <w:rFonts w:hint="eastAsia"/>
        </w:rPr>
        <w:t>i</w:t>
      </w:r>
      <w:r w:rsidR="00340D85">
        <w:t>tem</w:t>
      </w:r>
      <w:r w:rsidR="00340D85">
        <w:rPr>
          <w:rFonts w:hint="eastAsia"/>
        </w:rPr>
        <w:t>的布局。</w:t>
      </w:r>
      <w:r w:rsidR="00457E55">
        <w:rPr>
          <w:rFonts w:hint="eastAsia"/>
        </w:rPr>
        <w:t>调整布局位置与找图标和为每个按钮设置点击事件较花时间。</w:t>
      </w:r>
    </w:p>
    <w:p w14:paraId="76E640C8" w14:textId="2F7B93FC" w:rsidR="000C408C" w:rsidRDefault="000C408C" w:rsidP="00A44104">
      <w:pPr>
        <w:pStyle w:val="af6"/>
      </w:pPr>
      <w:r>
        <w:rPr>
          <w:noProof/>
        </w:rPr>
        <w:drawing>
          <wp:inline distT="0" distB="0" distL="0" distR="0" wp14:anchorId="4EB5913D" wp14:editId="753C905F">
            <wp:extent cx="4412673" cy="76289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4876" cy="765008"/>
                    </a:xfrm>
                    <a:prstGeom prst="rect">
                      <a:avLst/>
                    </a:prstGeom>
                  </pic:spPr>
                </pic:pic>
              </a:graphicData>
            </a:graphic>
          </wp:inline>
        </w:drawing>
      </w:r>
    </w:p>
    <w:p w14:paraId="32E8ED9C" w14:textId="643367F9" w:rsidR="000C408C" w:rsidRDefault="000C408C" w:rsidP="00A44104">
      <w:pPr>
        <w:pStyle w:val="af6"/>
      </w:pPr>
      <w:r>
        <w:rPr>
          <w:rFonts w:hint="eastAsia"/>
        </w:rPr>
        <w:t>每个</w:t>
      </w:r>
      <w:r>
        <w:rPr>
          <w:rFonts w:hint="eastAsia"/>
        </w:rPr>
        <w:t>i</w:t>
      </w:r>
      <w:r>
        <w:t>tem</w:t>
      </w:r>
      <w:r>
        <w:rPr>
          <w:rFonts w:hint="eastAsia"/>
        </w:rPr>
        <w:t>设计为最左边存放收入</w:t>
      </w:r>
      <w:r>
        <w:rPr>
          <w:rFonts w:hint="eastAsia"/>
        </w:rPr>
        <w:t>/</w:t>
      </w:r>
      <w:r>
        <w:rPr>
          <w:rFonts w:hint="eastAsia"/>
        </w:rPr>
        <w:t>支出类型的图片，在图片右边设置类型名，在类型名下面设置</w:t>
      </w:r>
      <w:r>
        <w:rPr>
          <w:rFonts w:hint="eastAsia"/>
        </w:rPr>
        <w:lastRenderedPageBreak/>
        <w:t>记录日期，最右边记录此项金额。</w:t>
      </w:r>
    </w:p>
    <w:p w14:paraId="6DD0500A" w14:textId="23BA4536" w:rsidR="00DB4940" w:rsidRDefault="00DB4940" w:rsidP="00A44104">
      <w:pPr>
        <w:pStyle w:val="af6"/>
      </w:pPr>
      <w:r>
        <w:rPr>
          <w:rFonts w:hint="eastAsia"/>
        </w:rPr>
        <w:t>2</w:t>
      </w:r>
      <w:r>
        <w:t>.</w:t>
      </w:r>
      <w:r>
        <w:rPr>
          <w:rFonts w:hint="eastAsia"/>
        </w:rPr>
        <w:t>考虑各个</w:t>
      </w:r>
      <w:r>
        <w:rPr>
          <w:rFonts w:hint="eastAsia"/>
        </w:rPr>
        <w:t>A</w:t>
      </w:r>
      <w:r>
        <w:t>ctivity</w:t>
      </w:r>
      <w:r>
        <w:rPr>
          <w:rFonts w:hint="eastAsia"/>
        </w:rPr>
        <w:t>怎么互相连接，数据怎么互相传输。最终决定使用按钮进行页面的跳转，</w:t>
      </w:r>
      <w:r w:rsidR="00E33804">
        <w:rPr>
          <w:rFonts w:hint="eastAsia"/>
        </w:rPr>
        <w:t>使用</w:t>
      </w:r>
      <w:r w:rsidR="00E33804" w:rsidRPr="00E33804">
        <w:t>ActivityResultLauncher</w:t>
      </w:r>
      <w:r w:rsidR="00E33804">
        <w:rPr>
          <w:rFonts w:hint="eastAsia"/>
        </w:rPr>
        <w:t>来实现</w:t>
      </w:r>
      <w:r w:rsidR="00E33804">
        <w:rPr>
          <w:rFonts w:hint="eastAsia"/>
        </w:rPr>
        <w:t>A</w:t>
      </w:r>
      <w:r w:rsidR="00E33804">
        <w:t>ctivity</w:t>
      </w:r>
      <w:r w:rsidR="00E33804">
        <w:rPr>
          <w:rFonts w:hint="eastAsia"/>
        </w:rPr>
        <w:t>间的信息传递。</w:t>
      </w:r>
      <w:r w:rsidR="00340D85">
        <w:rPr>
          <w:rFonts w:hint="eastAsia"/>
        </w:rPr>
        <w:t>为了</w:t>
      </w:r>
      <w:r w:rsidR="006B6BCB">
        <w:rPr>
          <w:rFonts w:hint="eastAsia"/>
        </w:rPr>
        <w:t>配合用按钮进行支出、收入页面跳转的设计</w:t>
      </w:r>
      <w:r w:rsidR="00340D85">
        <w:rPr>
          <w:rFonts w:hint="eastAsia"/>
        </w:rPr>
        <w:t>，在</w:t>
      </w:r>
      <w:r w:rsidR="00340D85" w:rsidRPr="00340D85">
        <w:t>registerForActivityResult</w:t>
      </w:r>
      <w:r w:rsidR="00340D85">
        <w:rPr>
          <w:rFonts w:hint="eastAsia"/>
        </w:rPr>
        <w:t>中设置判断，如果传回的数据中有表示跳转页面的特殊值就将当前信息传入要跳转的页面。进行</w:t>
      </w:r>
      <w:r w:rsidR="00340D85">
        <w:rPr>
          <w:rFonts w:hint="eastAsia"/>
        </w:rPr>
        <w:t>A</w:t>
      </w:r>
      <w:r w:rsidR="00340D85">
        <w:t>dapter</w:t>
      </w:r>
      <w:r w:rsidR="00340D85">
        <w:rPr>
          <w:rFonts w:hint="eastAsia"/>
        </w:rPr>
        <w:t>的配置重写</w:t>
      </w:r>
      <w:r w:rsidR="009D402C">
        <w:rPr>
          <w:rFonts w:hint="eastAsia"/>
        </w:rPr>
        <w:t>。调试实现界面间的成功跳转以及传递要的数据，并成功实现</w:t>
      </w:r>
      <w:r w:rsidR="009D402C">
        <w:t>RecyclerView</w:t>
      </w:r>
      <w:r w:rsidR="009D402C">
        <w:rPr>
          <w:rFonts w:hint="eastAsia"/>
        </w:rPr>
        <w:t>的记录功能，成功实现增的功能。</w:t>
      </w:r>
      <w:r w:rsidR="00C33D6B">
        <w:rPr>
          <w:rFonts w:hint="eastAsia"/>
        </w:rPr>
        <w:t>此阶段容易出现各种数据没有初始化或者变量名不匹配或者考虑缺失等情况，从而导致某个页面无法初始化造成程序崩溃，如保存每个</w:t>
      </w:r>
      <w:r w:rsidR="00C33D6B">
        <w:rPr>
          <w:rFonts w:hint="eastAsia"/>
        </w:rPr>
        <w:t>i</w:t>
      </w:r>
      <w:r w:rsidR="00C33D6B">
        <w:t>tem</w:t>
      </w:r>
      <w:r w:rsidR="00C33D6B">
        <w:rPr>
          <w:rFonts w:hint="eastAsia"/>
        </w:rPr>
        <w:t>的</w:t>
      </w:r>
      <w:r w:rsidR="00C33D6B">
        <w:rPr>
          <w:rFonts w:hint="eastAsia"/>
        </w:rPr>
        <w:t>list</w:t>
      </w:r>
      <w:r w:rsidR="00C33D6B">
        <w:rPr>
          <w:rFonts w:hint="eastAsia"/>
        </w:rPr>
        <w:t>需要</w:t>
      </w:r>
      <w:r w:rsidR="00C33D6B">
        <w:rPr>
          <w:rFonts w:hint="eastAsia"/>
        </w:rPr>
        <w:t>n</w:t>
      </w:r>
      <w:r w:rsidR="00C33D6B">
        <w:t xml:space="preserve">ew </w:t>
      </w:r>
      <w:r w:rsidR="00C33D6B">
        <w:rPr>
          <w:rFonts w:hint="eastAsia"/>
        </w:rPr>
        <w:t>一个</w:t>
      </w:r>
      <w:r w:rsidR="00C33D6B" w:rsidRPr="00C33D6B">
        <w:t>ArrayList&lt;&gt;()</w:t>
      </w:r>
      <w:r w:rsidR="00C33D6B">
        <w:rPr>
          <w:rFonts w:hint="eastAsia"/>
        </w:rPr>
        <w:t>类，传递时收到点击某个按钮的事件后要将需要的变量重赋值以及将变量放入</w:t>
      </w:r>
      <w:r w:rsidR="00C33D6B">
        <w:rPr>
          <w:rFonts w:hint="eastAsia"/>
        </w:rPr>
        <w:t>i</w:t>
      </w:r>
      <w:r w:rsidR="00C33D6B">
        <w:t>ntent</w:t>
      </w:r>
      <w:r w:rsidR="0075456D">
        <w:rPr>
          <w:rFonts w:hint="eastAsia"/>
        </w:rPr>
        <w:t>。此处因为变量较多以及有几种不同的情况，传变量时容易写漏，打断点补全花了较多时间。</w:t>
      </w:r>
    </w:p>
    <w:p w14:paraId="3BFDF33F" w14:textId="40EA172D" w:rsidR="0075456D" w:rsidRDefault="0075456D" w:rsidP="00457E55">
      <w:pPr>
        <w:ind w:firstLine="420"/>
      </w:pPr>
      <w:r>
        <w:rPr>
          <w:rFonts w:hint="eastAsia"/>
        </w:rPr>
        <w:t>3</w:t>
      </w:r>
      <w:r>
        <w:t>.</w:t>
      </w:r>
      <w:r>
        <w:rPr>
          <w:rFonts w:hint="eastAsia"/>
        </w:rPr>
        <w:t>进行删改功能以及数据保存的实现。</w:t>
      </w:r>
      <w:r w:rsidR="003B3521">
        <w:rPr>
          <w:rFonts w:hint="eastAsia"/>
        </w:rPr>
        <w:t>在重写的</w:t>
      </w:r>
      <w:r w:rsidR="003B3521" w:rsidRPr="003B3521">
        <w:t>RecyclerViewAdapter</w:t>
      </w:r>
      <w:r w:rsidR="003B3521">
        <w:rPr>
          <w:rFonts w:hint="eastAsia"/>
        </w:rPr>
        <w:t>里添加</w:t>
      </w:r>
      <w:r w:rsidR="003B3521" w:rsidRPr="003B3521">
        <w:t>onCreateContextMenu</w:t>
      </w:r>
      <w:r w:rsidR="003B3521">
        <w:rPr>
          <w:rFonts w:hint="eastAsia"/>
        </w:rPr>
        <w:t>函数实现</w:t>
      </w:r>
      <w:r w:rsidR="003B3521">
        <w:rPr>
          <w:rFonts w:hint="eastAsia"/>
        </w:rPr>
        <w:t>R</w:t>
      </w:r>
      <w:r w:rsidR="003B3521">
        <w:t>ecycler</w:t>
      </w:r>
      <w:r w:rsidR="003B3521">
        <w:rPr>
          <w:rFonts w:hint="eastAsia"/>
        </w:rPr>
        <w:t>中的项长按菜单，</w:t>
      </w:r>
      <w:r w:rsidR="009A76A1">
        <w:rPr>
          <w:rFonts w:hint="eastAsia"/>
        </w:rPr>
        <w:t>添加</w:t>
      </w:r>
      <w:r w:rsidR="003B3521" w:rsidRPr="003B3521">
        <w:rPr>
          <w:rFonts w:hint="eastAsia"/>
        </w:rPr>
        <w:t>onMenuItemClick</w:t>
      </w:r>
      <w:r w:rsidR="009A76A1">
        <w:rPr>
          <w:rFonts w:hint="eastAsia"/>
        </w:rPr>
        <w:t>实现</w:t>
      </w:r>
      <w:r w:rsidR="003B3521">
        <w:rPr>
          <w:rFonts w:hint="eastAsia"/>
        </w:rPr>
        <w:t>点击删除或更改功能。</w:t>
      </w:r>
    </w:p>
    <w:p w14:paraId="4B731C6C" w14:textId="1EA19301" w:rsidR="00460166" w:rsidRDefault="0067460F" w:rsidP="00C05FCE">
      <w:pPr>
        <w:ind w:firstLine="420"/>
      </w:pPr>
      <w:r>
        <w:rPr>
          <w:rFonts w:hint="eastAsia"/>
        </w:rPr>
        <w:t>然后考虑如何进行数据的保存。大概找到三种实现方法，一个是</w:t>
      </w:r>
      <w:r>
        <w:rPr>
          <w:rFonts w:ascii="Segoe UI Emoji" w:hAnsi="Segoe UI Emoji" w:hint="eastAsia"/>
          <w:color w:val="404040"/>
          <w:shd w:val="clear" w:color="auto" w:fill="FFFFFF"/>
        </w:rPr>
        <w:t>存入</w:t>
      </w:r>
      <w:r>
        <w:rPr>
          <w:rFonts w:ascii="Segoe UI Emoji" w:hAnsi="Segoe UI Emoji"/>
          <w:color w:val="404040"/>
          <w:shd w:val="clear" w:color="auto" w:fill="FFFFFF"/>
        </w:rPr>
        <w:t>私有目录中</w:t>
      </w:r>
      <w:r>
        <w:rPr>
          <w:rFonts w:ascii="Segoe UI Emoji" w:hAnsi="Segoe UI Emoji" w:hint="eastAsia"/>
          <w:color w:val="404040"/>
          <w:shd w:val="clear" w:color="auto" w:fill="FFFFFF"/>
        </w:rPr>
        <w:t>，一个是存入指定文件还有一个是用数据库存储。如果用数据库存储要改变之前的设计，指定文件在其他设备上可能会有问题，所以最终选择存入项目带的默认目录中。</w:t>
      </w:r>
      <w:r w:rsidR="00C05FCE">
        <w:rPr>
          <w:rFonts w:ascii="Segoe UI Emoji" w:hAnsi="Segoe UI Emoji" w:hint="eastAsia"/>
          <w:color w:val="404040"/>
          <w:shd w:val="clear" w:color="auto" w:fill="FFFFFF"/>
        </w:rPr>
        <w:t>决定实现方法后将读取与保存语句添加到每个数据发生改变的地方。</w:t>
      </w:r>
    </w:p>
    <w:p w14:paraId="25D4DF77" w14:textId="6173C182" w:rsidR="00754495" w:rsidRPr="009D402C" w:rsidRDefault="0075456D" w:rsidP="008C79AA">
      <w:pPr>
        <w:pStyle w:val="af6"/>
      </w:pPr>
      <w:r>
        <w:rPr>
          <w:rFonts w:hint="eastAsia"/>
        </w:rPr>
        <w:t>4</w:t>
      </w:r>
      <w:r>
        <w:t>.</w:t>
      </w:r>
      <w:r>
        <w:rPr>
          <w:rFonts w:hint="eastAsia"/>
        </w:rPr>
        <w:t>添加时间以及总支出、收入统计的简单显示。</w:t>
      </w:r>
      <w:r w:rsidR="008A59A1">
        <w:rPr>
          <w:rFonts w:hint="eastAsia"/>
        </w:rPr>
        <w:t>网上查找实现设置时间的方法，添加一个按钮设置时间，更改单个</w:t>
      </w:r>
      <w:r w:rsidR="008A59A1">
        <w:rPr>
          <w:rFonts w:hint="eastAsia"/>
        </w:rPr>
        <w:t>i</w:t>
      </w:r>
      <w:r w:rsidR="008A59A1">
        <w:t>tem</w:t>
      </w:r>
      <w:r w:rsidR="008A59A1">
        <w:rPr>
          <w:rFonts w:hint="eastAsia"/>
        </w:rPr>
        <w:t>的布局，重写</w:t>
      </w:r>
      <w:r w:rsidR="004763C9">
        <w:rPr>
          <w:rFonts w:hint="eastAsia"/>
        </w:rPr>
        <w:t>相关的类以及增加传输的数据，要在每个需要的地方按逻辑增加时间的传递与设置，花费较多时间。</w:t>
      </w:r>
    </w:p>
    <w:p w14:paraId="62BC7787" w14:textId="2E194BCF" w:rsidR="00460166" w:rsidRDefault="00754495" w:rsidP="00A44104">
      <w:pPr>
        <w:pStyle w:val="af6"/>
      </w:pPr>
      <w:r>
        <w:t>5</w:t>
      </w:r>
      <w:r w:rsidR="00340D85">
        <w:t>.</w:t>
      </w:r>
      <w:r w:rsidR="00460166">
        <w:rPr>
          <w:rFonts w:hint="eastAsia"/>
        </w:rPr>
        <w:t>Gi</w:t>
      </w:r>
      <w:r w:rsidR="00460166">
        <w:t>tee</w:t>
      </w:r>
      <w:r w:rsidR="00460166">
        <w:rPr>
          <w:rFonts w:hint="eastAsia"/>
        </w:rPr>
        <w:t>网址</w:t>
      </w:r>
      <w:r w:rsidR="00460166">
        <w:rPr>
          <w:rFonts w:hint="eastAsia"/>
        </w:rPr>
        <w:t>:</w:t>
      </w:r>
      <w:r w:rsidR="00340D85" w:rsidRPr="00340D85">
        <w:t xml:space="preserve"> </w:t>
      </w:r>
      <w:hyperlink r:id="rId19" w:history="1">
        <w:r w:rsidR="00C03DBC" w:rsidRPr="009B01A1">
          <w:rPr>
            <w:rStyle w:val="ab"/>
          </w:rPr>
          <w:t>https://gitee.com/qxp123/woyaojizhang</w:t>
        </w:r>
      </w:hyperlink>
    </w:p>
    <w:p w14:paraId="45EB2FF8" w14:textId="7FB07BD7" w:rsidR="00C03DBC" w:rsidRDefault="00C03DBC" w:rsidP="00A44104">
      <w:pPr>
        <w:pStyle w:val="af6"/>
      </w:pPr>
    </w:p>
    <w:p w14:paraId="308BD45B" w14:textId="77777777" w:rsidR="00C03DBC" w:rsidRPr="00C03DBC" w:rsidRDefault="00C03DBC" w:rsidP="00A44104">
      <w:pPr>
        <w:pStyle w:val="af6"/>
      </w:pPr>
    </w:p>
    <w:p w14:paraId="5A3C6621" w14:textId="77777777" w:rsidR="005246B5" w:rsidRDefault="005246B5" w:rsidP="005246B5">
      <w:pPr>
        <w:pStyle w:val="20"/>
      </w:pPr>
      <w:bookmarkStart w:id="7" w:name="_Toc90149929"/>
      <w:r>
        <w:rPr>
          <w:rFonts w:hint="eastAsia"/>
        </w:rPr>
        <w:t>有待完善的地方</w:t>
      </w:r>
      <w:bookmarkEnd w:id="7"/>
    </w:p>
    <w:p w14:paraId="5A26F0E7" w14:textId="0E9B5A4C" w:rsidR="005246B5" w:rsidRDefault="00C03DBC" w:rsidP="00970E80">
      <w:pPr>
        <w:pStyle w:val="af6"/>
      </w:pPr>
      <w:r>
        <w:rPr>
          <w:rFonts w:hint="eastAsia"/>
        </w:rPr>
        <w:t>1</w:t>
      </w:r>
      <w:r>
        <w:t>.</w:t>
      </w:r>
      <w:r>
        <w:rPr>
          <w:rFonts w:hint="eastAsia"/>
        </w:rPr>
        <w:t>对于设置每一项相关信息的界面</w:t>
      </w:r>
      <w:r w:rsidR="009D0F47">
        <w:rPr>
          <w:rFonts w:hint="eastAsia"/>
        </w:rPr>
        <w:t>更好的方法是使用</w:t>
      </w:r>
      <w:r w:rsidR="009D0F47">
        <w:t>ViewPager</w:t>
      </w:r>
      <w:r w:rsidR="00AD5EC7">
        <w:t>2</w:t>
      </w:r>
      <w:r w:rsidR="009D0F47">
        <w:rPr>
          <w:rFonts w:hint="eastAsia"/>
        </w:rPr>
        <w:t>和</w:t>
      </w:r>
      <w:r w:rsidR="009D0F47">
        <w:t>T</w:t>
      </w:r>
      <w:r w:rsidR="009D0F47">
        <w:rPr>
          <w:rFonts w:hint="eastAsia"/>
        </w:rPr>
        <w:t>able</w:t>
      </w:r>
      <w:r w:rsidR="009D0F47">
        <w:t>Layout</w:t>
      </w:r>
      <w:r w:rsidR="009D0F47">
        <w:rPr>
          <w:rFonts w:hint="eastAsia"/>
        </w:rPr>
        <w:t>装载支出和收入页面。</w:t>
      </w:r>
      <w:r>
        <w:rPr>
          <w:rFonts w:hint="eastAsia"/>
        </w:rPr>
        <w:t>用</w:t>
      </w:r>
      <w:r>
        <w:rPr>
          <w:rFonts w:hint="eastAsia"/>
        </w:rPr>
        <w:t>Fra</w:t>
      </w:r>
      <w:r>
        <w:t>gment</w:t>
      </w:r>
      <w:r w:rsidR="00EC1153">
        <w:rPr>
          <w:rFonts w:hint="eastAsia"/>
        </w:rPr>
        <w:t>设置</w:t>
      </w:r>
      <w:r>
        <w:rPr>
          <w:rFonts w:hint="eastAsia"/>
        </w:rPr>
        <w:t>每个按钮，让他们能自适应设备。</w:t>
      </w:r>
    </w:p>
    <w:p w14:paraId="4F698EDE" w14:textId="26624C23" w:rsidR="00AD5EC7" w:rsidRDefault="00AD5EC7" w:rsidP="00970E80">
      <w:pPr>
        <w:pStyle w:val="af6"/>
      </w:pPr>
      <w:r>
        <w:t>2.</w:t>
      </w:r>
      <w:r>
        <w:rPr>
          <w:rFonts w:hint="eastAsia"/>
        </w:rPr>
        <w:t>设置抽屉布局</w:t>
      </w:r>
      <w:r w:rsidR="00944944">
        <w:rPr>
          <w:rFonts w:hint="eastAsia"/>
        </w:rPr>
        <w:t>做为历史查看、分析统计的入口，补充相关功能。</w:t>
      </w:r>
    </w:p>
    <w:p w14:paraId="240F9C94" w14:textId="4FE201FF" w:rsidR="007853E6" w:rsidRDefault="007853E6" w:rsidP="00970E80">
      <w:pPr>
        <w:pStyle w:val="af6"/>
      </w:pPr>
      <w:r>
        <w:rPr>
          <w:rFonts w:hint="eastAsia"/>
        </w:rPr>
        <w:t>3</w:t>
      </w:r>
      <w:r>
        <w:t>.</w:t>
      </w:r>
      <w:r>
        <w:rPr>
          <w:rFonts w:hint="eastAsia"/>
        </w:rPr>
        <w:t>按钮的响应应该有其他方法来减少代码量。</w:t>
      </w:r>
    </w:p>
    <w:p w14:paraId="2C737B44" w14:textId="178B0F74" w:rsidR="007853E6" w:rsidRPr="005246B5" w:rsidRDefault="007853E6" w:rsidP="00970E80">
      <w:pPr>
        <w:pStyle w:val="af6"/>
      </w:pPr>
      <w:r>
        <w:rPr>
          <w:rFonts w:hint="eastAsia"/>
        </w:rPr>
        <w:t>4</w:t>
      </w:r>
      <w:r>
        <w:t>.</w:t>
      </w:r>
      <w:r>
        <w:rPr>
          <w:rFonts w:hint="eastAsia"/>
        </w:rPr>
        <w:t>代码模块梳理的更清楚一点，将类的定义与功能的实现分开。</w:t>
      </w:r>
    </w:p>
    <w:p w14:paraId="22F4C3DB" w14:textId="0CC99EB3" w:rsidR="00661654" w:rsidRDefault="00661654" w:rsidP="00661654">
      <w:pPr>
        <w:pStyle w:val="10"/>
      </w:pPr>
      <w:bookmarkStart w:id="8" w:name="_Toc90149930"/>
      <w:r>
        <w:rPr>
          <w:rFonts w:hint="eastAsia"/>
        </w:rPr>
        <w:lastRenderedPageBreak/>
        <w:t>Android</w:t>
      </w:r>
      <w:r>
        <w:rPr>
          <w:rFonts w:hint="eastAsia"/>
        </w:rPr>
        <w:t>安全调查</w:t>
      </w:r>
      <w:bookmarkEnd w:id="8"/>
    </w:p>
    <w:p w14:paraId="136945EA" w14:textId="1C48E3C8" w:rsidR="00443BB4" w:rsidRDefault="00443BB4" w:rsidP="00291E6B">
      <w:pPr>
        <w:ind w:firstLine="420"/>
      </w:pPr>
      <w:r>
        <w:rPr>
          <w:rFonts w:hint="eastAsia"/>
        </w:rPr>
        <w:t>安卓开发由对应的编程语言以及安卓相应的类和组件</w:t>
      </w:r>
      <w:r w:rsidRPr="00443BB4">
        <w:rPr>
          <w:rFonts w:hint="eastAsia"/>
        </w:rPr>
        <w:t>（</w:t>
      </w:r>
      <w:r w:rsidRPr="00443BB4">
        <w:rPr>
          <w:rFonts w:hint="eastAsia"/>
        </w:rPr>
        <w:t>Activity</w:t>
      </w:r>
      <w:r w:rsidRPr="00443BB4">
        <w:rPr>
          <w:rFonts w:hint="eastAsia"/>
        </w:rPr>
        <w:t>、</w:t>
      </w:r>
      <w:r w:rsidRPr="00443BB4">
        <w:rPr>
          <w:rFonts w:hint="eastAsia"/>
        </w:rPr>
        <w:t>Service</w:t>
      </w:r>
      <w:r w:rsidRPr="00443BB4">
        <w:rPr>
          <w:rFonts w:hint="eastAsia"/>
        </w:rPr>
        <w:t>、</w:t>
      </w:r>
      <w:r w:rsidRPr="00443BB4">
        <w:rPr>
          <w:rFonts w:hint="eastAsia"/>
        </w:rPr>
        <w:t>BroadcastReceiver</w:t>
      </w:r>
      <w:r w:rsidRPr="00443BB4">
        <w:rPr>
          <w:rFonts w:hint="eastAsia"/>
        </w:rPr>
        <w:t>、</w:t>
      </w:r>
      <w:r w:rsidRPr="00443BB4">
        <w:rPr>
          <w:rFonts w:hint="eastAsia"/>
        </w:rPr>
        <w:t xml:space="preserve">ContentProvider </w:t>
      </w:r>
      <w:r w:rsidRPr="00443BB4">
        <w:rPr>
          <w:rFonts w:hint="eastAsia"/>
        </w:rPr>
        <w:t>等）</w:t>
      </w:r>
      <w:r>
        <w:rPr>
          <w:rFonts w:hint="eastAsia"/>
        </w:rPr>
        <w:t>构成。所以安卓安全包括了所使用的语言语法</w:t>
      </w:r>
      <w:r w:rsidR="007D7345">
        <w:rPr>
          <w:rFonts w:hint="eastAsia"/>
        </w:rPr>
        <w:t>、使用安全以及安卓组件相应特性的安全。</w:t>
      </w:r>
    </w:p>
    <w:p w14:paraId="4533C734" w14:textId="544A4FFC" w:rsidR="005B7333" w:rsidRDefault="007D7345" w:rsidP="005B7333">
      <w:r>
        <w:tab/>
      </w:r>
      <w:r>
        <w:rPr>
          <w:rFonts w:hint="eastAsia"/>
        </w:rPr>
        <w:t>以</w:t>
      </w:r>
      <w:r>
        <w:rPr>
          <w:rFonts w:hint="eastAsia"/>
        </w:rPr>
        <w:t>JAVA</w:t>
      </w:r>
      <w:r>
        <w:rPr>
          <w:rFonts w:hint="eastAsia"/>
        </w:rPr>
        <w:t>语言开发安卓程序为例，</w:t>
      </w:r>
      <w:r w:rsidR="005B7333">
        <w:rPr>
          <w:rFonts w:hint="eastAsia"/>
        </w:rPr>
        <w:t>对于程序交互的基本功能输入输出，就可能遭受到</w:t>
      </w:r>
      <w:r w:rsidR="005B7333">
        <w:rPr>
          <w:rFonts w:hint="eastAsia"/>
        </w:rPr>
        <w:t>D</w:t>
      </w:r>
      <w:r w:rsidR="005B7333">
        <w:t>oS</w:t>
      </w:r>
      <w:r w:rsidR="005B7333">
        <w:rPr>
          <w:rFonts w:hint="eastAsia"/>
        </w:rPr>
        <w:t>攻击（洪泛攻击）。如</w:t>
      </w:r>
      <w:r w:rsidR="005B7333">
        <w:rPr>
          <w:rFonts w:hint="eastAsia"/>
        </w:rPr>
        <w:t>BufferedReader.readLine</w:t>
      </w:r>
      <w:r w:rsidR="00A872EE">
        <w:rPr>
          <w:rFonts w:hint="eastAsia"/>
        </w:rPr>
        <w:t>当接收到</w:t>
      </w:r>
      <w:r w:rsidR="005B7333">
        <w:rPr>
          <w:rFonts w:hint="eastAsia"/>
        </w:rPr>
        <w:t>无限长度的行，不包含换行</w:t>
      </w:r>
      <w:r w:rsidR="005B7333">
        <w:rPr>
          <w:rFonts w:hint="eastAsia"/>
        </w:rPr>
        <w:t>/</w:t>
      </w:r>
      <w:r w:rsidR="005B7333">
        <w:rPr>
          <w:rFonts w:hint="eastAsia"/>
        </w:rPr>
        <w:t>回车的巨大文件</w:t>
      </w:r>
      <w:r w:rsidR="00A872EE">
        <w:rPr>
          <w:rFonts w:hint="eastAsia"/>
        </w:rPr>
        <w:t>时</w:t>
      </w:r>
    </w:p>
    <w:p w14:paraId="6E6DF9EB" w14:textId="00CCDD77" w:rsidR="005B7333" w:rsidRDefault="00A872EE" w:rsidP="005B7333">
      <w:r>
        <w:rPr>
          <w:rFonts w:hint="eastAsia"/>
        </w:rPr>
        <w:t>会使</w:t>
      </w:r>
      <w:r>
        <w:rPr>
          <w:rFonts w:hint="eastAsia"/>
        </w:rPr>
        <w:t xml:space="preserve">StringBuilder </w:t>
      </w:r>
      <w:r>
        <w:rPr>
          <w:rFonts w:hint="eastAsia"/>
        </w:rPr>
        <w:t>变量的内存资源耗尽。一般解决方法为进行输入输出流限制。因此安全</w:t>
      </w:r>
      <w:r w:rsidR="00E229E6">
        <w:rPr>
          <w:rFonts w:hint="eastAsia"/>
        </w:rPr>
        <w:t>涉及</w:t>
      </w:r>
      <w:r>
        <w:rPr>
          <w:rFonts w:hint="eastAsia"/>
        </w:rPr>
        <w:t>到</w:t>
      </w:r>
      <w:r w:rsidR="00E229E6">
        <w:rPr>
          <w:rFonts w:hint="eastAsia"/>
        </w:rPr>
        <w:t>每一个基础点。以下是几个注意事项的例子：</w:t>
      </w:r>
    </w:p>
    <w:p w14:paraId="3E00BE81" w14:textId="7EF2B5FB" w:rsidR="00E229E6" w:rsidRDefault="00E229E6" w:rsidP="00E229E6">
      <w:r>
        <w:t>1.</w:t>
      </w:r>
      <w:r>
        <w:rPr>
          <w:rFonts w:hint="eastAsia"/>
        </w:rPr>
        <w:t>静态字段</w:t>
      </w:r>
    </w:p>
    <w:p w14:paraId="0E26668C" w14:textId="044699A5" w:rsidR="00E229E6" w:rsidRDefault="00E229E6" w:rsidP="003D4BF1">
      <w:pPr>
        <w:ind w:firstLine="420"/>
      </w:pPr>
      <w:r>
        <w:rPr>
          <w:rFonts w:hint="eastAsia"/>
        </w:rPr>
        <w:t>应尽可能地避免使用非</w:t>
      </w:r>
      <w:r>
        <w:rPr>
          <w:rFonts w:hint="eastAsia"/>
        </w:rPr>
        <w:t>final</w:t>
      </w:r>
      <w:r>
        <w:rPr>
          <w:rFonts w:hint="eastAsia"/>
        </w:rPr>
        <w:t>公共静态变量，因为无法判断代码有无权限改变这些变量值。甚至可能导致设想中相互独立的子系统之间发生不可预知的交互。</w:t>
      </w:r>
    </w:p>
    <w:p w14:paraId="579AE596" w14:textId="1271EFD9" w:rsidR="00A872EE" w:rsidRDefault="00E229E6" w:rsidP="005B7333">
      <w:r>
        <w:rPr>
          <w:rFonts w:hint="eastAsia"/>
        </w:rPr>
        <w:t>2</w:t>
      </w:r>
      <w:r>
        <w:t>.</w:t>
      </w:r>
      <w:r>
        <w:rPr>
          <w:rFonts w:hint="eastAsia"/>
        </w:rPr>
        <w:t>访问权限</w:t>
      </w:r>
    </w:p>
    <w:p w14:paraId="380B1FFD" w14:textId="6D152A6E" w:rsidR="00E229E6" w:rsidRDefault="00E229E6" w:rsidP="00E229E6">
      <w:pPr>
        <w:ind w:firstLine="420"/>
      </w:pPr>
      <w:r>
        <w:rPr>
          <w:rFonts w:hint="eastAsia"/>
        </w:rPr>
        <w:t>尽可能缩小方法和字段的作用域是一个惯例。如检查包访问权限的成员能否改成私有的，保护类型的成员可否改成包访问权限的或者私有的</w:t>
      </w:r>
      <w:r w:rsidR="003D4BF1">
        <w:rPr>
          <w:rFonts w:hint="eastAsia"/>
        </w:rPr>
        <w:t>。对于公共变量应尽量避免直接访问，通过函数和接口进行获取和修改。</w:t>
      </w:r>
      <w:r w:rsidR="003D4BF1" w:rsidRPr="003D4BF1">
        <w:rPr>
          <w:rFonts w:hint="eastAsia"/>
        </w:rPr>
        <w:t>对于任何公共方法，如果它们能够访问或修改任何</w:t>
      </w:r>
      <w:r w:rsidR="003D4BF1">
        <w:rPr>
          <w:rFonts w:hint="eastAsia"/>
        </w:rPr>
        <w:t>关键的</w:t>
      </w:r>
      <w:r w:rsidR="003D4BF1" w:rsidRPr="003D4BF1">
        <w:rPr>
          <w:rFonts w:hint="eastAsia"/>
        </w:rPr>
        <w:t>内部状态，</w:t>
      </w:r>
      <w:r w:rsidR="003D4BF1">
        <w:rPr>
          <w:rFonts w:hint="eastAsia"/>
        </w:rPr>
        <w:t>要</w:t>
      </w:r>
      <w:r w:rsidR="003D4BF1" w:rsidRPr="003D4BF1">
        <w:rPr>
          <w:rFonts w:hint="eastAsia"/>
        </w:rPr>
        <w:t>使它们包含安全控制</w:t>
      </w:r>
      <w:r w:rsidR="003D4BF1">
        <w:rPr>
          <w:rFonts w:hint="eastAsia"/>
        </w:rPr>
        <w:t>，如进行权限或者条件判断的访问限制</w:t>
      </w:r>
      <w:r w:rsidR="003D4BF1" w:rsidRPr="003D4BF1">
        <w:rPr>
          <w:rFonts w:hint="eastAsia"/>
        </w:rPr>
        <w:t>。</w:t>
      </w:r>
    </w:p>
    <w:p w14:paraId="0C199905" w14:textId="602225EA" w:rsidR="005B7333" w:rsidRPr="003D4BF1" w:rsidRDefault="00445FA2" w:rsidP="005B7333">
      <w:r>
        <w:rPr>
          <w:rFonts w:hint="eastAsia"/>
        </w:rPr>
        <w:t>3</w:t>
      </w:r>
      <w:r>
        <w:t>.</w:t>
      </w:r>
      <w:r w:rsidRPr="00445FA2">
        <w:rPr>
          <w:rFonts w:hint="eastAsia"/>
        </w:rPr>
        <w:t xml:space="preserve"> </w:t>
      </w:r>
      <w:r w:rsidRPr="00445FA2">
        <w:rPr>
          <w:rFonts w:hint="eastAsia"/>
        </w:rPr>
        <w:t>对象序列化</w:t>
      </w:r>
    </w:p>
    <w:p w14:paraId="158ED15B" w14:textId="021DA639" w:rsidR="007D7345" w:rsidRDefault="00445FA2" w:rsidP="00D01CB6">
      <w:r>
        <w:tab/>
      </w:r>
      <w:r w:rsidR="00D01CB6">
        <w:rPr>
          <w:shd w:val="clear" w:color="auto" w:fill="FFFFFF"/>
        </w:rPr>
        <w:t>当要通过网络传输一个对象数据</w:t>
      </w:r>
      <w:r w:rsidR="00D01CB6">
        <w:rPr>
          <w:shd w:val="clear" w:color="auto" w:fill="FFFFFF"/>
        </w:rPr>
        <w:t>(</w:t>
      </w:r>
      <w:r w:rsidR="00D01CB6">
        <w:rPr>
          <w:shd w:val="clear" w:color="auto" w:fill="FFFFFF"/>
        </w:rPr>
        <w:t>例如从一个</w:t>
      </w:r>
      <w:r w:rsidR="00D01CB6">
        <w:rPr>
          <w:shd w:val="clear" w:color="auto" w:fill="FFFFFF"/>
        </w:rPr>
        <w:t>JVM</w:t>
      </w:r>
      <w:r w:rsidR="00D01CB6">
        <w:rPr>
          <w:shd w:val="clear" w:color="auto" w:fill="FFFFFF"/>
        </w:rPr>
        <w:t>传输到另一个</w:t>
      </w:r>
      <w:r w:rsidR="00D01CB6">
        <w:rPr>
          <w:shd w:val="clear" w:color="auto" w:fill="FFFFFF"/>
        </w:rPr>
        <w:t>JVM)</w:t>
      </w:r>
      <w:r w:rsidR="00D01CB6">
        <w:rPr>
          <w:shd w:val="clear" w:color="auto" w:fill="FFFFFF"/>
        </w:rPr>
        <w:t>时</w:t>
      </w:r>
      <w:r w:rsidR="00D01CB6">
        <w:rPr>
          <w:rFonts w:hint="eastAsia"/>
          <w:shd w:val="clear" w:color="auto" w:fill="FFFFFF"/>
        </w:rPr>
        <w:t>，需要将</w:t>
      </w:r>
      <w:r w:rsidR="00D01CB6">
        <w:rPr>
          <w:shd w:val="clear" w:color="auto" w:fill="FFFFFF"/>
        </w:rPr>
        <w:t>对象实例转换为字节序列</w:t>
      </w:r>
      <w:r w:rsidR="00D01CB6">
        <w:rPr>
          <w:rFonts w:hint="eastAsia"/>
          <w:shd w:val="clear" w:color="auto" w:fill="FFFFFF"/>
        </w:rPr>
        <w:t>。这时需要调用</w:t>
      </w:r>
      <w:r w:rsidR="00D01CB6" w:rsidRPr="00D01CB6">
        <w:rPr>
          <w:rFonts w:hint="eastAsia"/>
          <w:shd w:val="clear" w:color="auto" w:fill="FFFFFF"/>
        </w:rPr>
        <w:t>Serilizable</w:t>
      </w:r>
      <w:r w:rsidR="00D01CB6" w:rsidRPr="00D01CB6">
        <w:rPr>
          <w:rFonts w:hint="eastAsia"/>
          <w:shd w:val="clear" w:color="auto" w:fill="FFFFFF"/>
        </w:rPr>
        <w:t>接口</w:t>
      </w:r>
      <w:r w:rsidR="00D01CB6">
        <w:rPr>
          <w:rFonts w:hint="eastAsia"/>
          <w:shd w:val="clear" w:color="auto" w:fill="FFFFFF"/>
        </w:rPr>
        <w:t>，对</w:t>
      </w:r>
      <w:r w:rsidR="00D01CB6" w:rsidRPr="00D01CB6">
        <w:rPr>
          <w:rFonts w:hint="eastAsia"/>
          <w:shd w:val="clear" w:color="auto" w:fill="FFFFFF"/>
        </w:rPr>
        <w:t>一些敏感信息（如密码，银行卡号等），为了安全起见，不希望在网络操作（主要涉及到序列化操作，本地序列化缓存也适用）中被传输，这些信息对应的变量就</w:t>
      </w:r>
      <w:r w:rsidR="00D01CB6">
        <w:rPr>
          <w:rFonts w:hint="eastAsia"/>
          <w:shd w:val="clear" w:color="auto" w:fill="FFFFFF"/>
        </w:rPr>
        <w:t>需要</w:t>
      </w:r>
      <w:r w:rsidR="00D01CB6" w:rsidRPr="00D01CB6">
        <w:rPr>
          <w:rFonts w:hint="eastAsia"/>
          <w:shd w:val="clear" w:color="auto" w:fill="FFFFFF"/>
        </w:rPr>
        <w:t>加上</w:t>
      </w:r>
      <w:r w:rsidR="00D01CB6" w:rsidRPr="00D01CB6">
        <w:rPr>
          <w:rFonts w:hint="eastAsia"/>
          <w:shd w:val="clear" w:color="auto" w:fill="FFFFFF"/>
        </w:rPr>
        <w:t>transient</w:t>
      </w:r>
      <w:r w:rsidR="00D01CB6" w:rsidRPr="00D01CB6">
        <w:rPr>
          <w:rFonts w:hint="eastAsia"/>
          <w:shd w:val="clear" w:color="auto" w:fill="FFFFFF"/>
        </w:rPr>
        <w:t>关键字。如果资源，如文件句柄，不被声明为</w:t>
      </w:r>
      <w:r w:rsidR="00D01CB6" w:rsidRPr="00D01CB6">
        <w:rPr>
          <w:rFonts w:hint="eastAsia"/>
          <w:shd w:val="clear" w:color="auto" w:fill="FFFFFF"/>
        </w:rPr>
        <w:t>transient</w:t>
      </w:r>
      <w:r w:rsidR="00D01CB6" w:rsidRPr="00D01CB6">
        <w:rPr>
          <w:rFonts w:hint="eastAsia"/>
          <w:shd w:val="clear" w:color="auto" w:fill="FFFFFF"/>
        </w:rPr>
        <w:t>，该对象在序列化状态下可能会被修改，从而使得被反序列化后获取对资源的不当访问。</w:t>
      </w:r>
    </w:p>
    <w:p w14:paraId="2672EC55" w14:textId="36070651" w:rsidR="00047A6D" w:rsidRPr="00047A6D" w:rsidRDefault="00D01CB6" w:rsidP="00047A6D">
      <w:pPr>
        <w:rPr>
          <w:rFonts w:ascii="Arial" w:hAnsi="Arial" w:cs="Arial"/>
          <w:color w:val="4D4D4D"/>
        </w:rPr>
      </w:pPr>
      <w:r>
        <w:rPr>
          <w:rFonts w:hint="eastAsia"/>
        </w:rPr>
        <w:t>4</w:t>
      </w:r>
      <w:r>
        <w:t>.</w:t>
      </w:r>
      <w:r>
        <w:rPr>
          <w:rFonts w:hint="eastAsia"/>
        </w:rPr>
        <w:t>敏感信息及时清除</w:t>
      </w:r>
    </w:p>
    <w:p w14:paraId="01D64E31" w14:textId="1B65DC5E" w:rsidR="00D01CB6" w:rsidRDefault="00047A6D" w:rsidP="00047A6D">
      <w:pPr>
        <w:ind w:firstLine="420"/>
      </w:pPr>
      <w:r>
        <w:rPr>
          <w:rFonts w:hint="eastAsia"/>
        </w:rPr>
        <w:t>当保存敏感信息时</w:t>
      </w:r>
      <w:r>
        <w:rPr>
          <w:rFonts w:hint="eastAsia"/>
        </w:rPr>
        <w:t>,</w:t>
      </w:r>
      <w:r>
        <w:rPr>
          <w:rFonts w:hint="eastAsia"/>
        </w:rPr>
        <w:t>尽量保存在如数组这样的可变数据类型中，而不是保存在字符串这样的不可变对象中，这样可得敏感信息可以尽早显式地被清除。最好进行手动显示清除，因为回收器可能不会清除这段内存，或者很久后才会回收。尽早清除信息能有效使得来自虚拟机外部的堆检查攻击变得困难。</w:t>
      </w:r>
    </w:p>
    <w:p w14:paraId="3AE59ED0" w14:textId="03E4ECB4" w:rsidR="00A872EE" w:rsidRDefault="00FD53E9" w:rsidP="005B7333">
      <w:r>
        <w:tab/>
      </w:r>
      <w:r>
        <w:rPr>
          <w:rFonts w:hint="eastAsia"/>
        </w:rPr>
        <w:t>其他安全问题</w:t>
      </w:r>
      <w:r w:rsidRPr="00FD53E9">
        <w:rPr>
          <w:rFonts w:hint="eastAsia"/>
        </w:rPr>
        <w:t>主要有</w:t>
      </w:r>
      <w:r w:rsidRPr="00FD53E9">
        <w:rPr>
          <w:rFonts w:hint="eastAsia"/>
        </w:rPr>
        <w:t>:</w:t>
      </w:r>
      <w:r w:rsidRPr="00FD53E9">
        <w:rPr>
          <w:rFonts w:hint="eastAsia"/>
        </w:rPr>
        <w:t>框架低版本漏洞、空指针的引用、整数溢出、命令注入、</w:t>
      </w:r>
      <w:r w:rsidRPr="00FD53E9">
        <w:rPr>
          <w:rFonts w:hint="eastAsia"/>
        </w:rPr>
        <w:t>SQL</w:t>
      </w:r>
      <w:r w:rsidRPr="00FD53E9">
        <w:rPr>
          <w:rFonts w:hint="eastAsia"/>
        </w:rPr>
        <w:t>注入、</w:t>
      </w:r>
      <w:r w:rsidRPr="00FD53E9">
        <w:rPr>
          <w:rFonts w:hint="eastAsia"/>
        </w:rPr>
        <w:t>XSS</w:t>
      </w:r>
      <w:r w:rsidRPr="00FD53E9">
        <w:rPr>
          <w:rFonts w:hint="eastAsia"/>
        </w:rPr>
        <w:t>及</w:t>
      </w:r>
      <w:r w:rsidRPr="00FD53E9">
        <w:rPr>
          <w:rFonts w:hint="eastAsia"/>
        </w:rPr>
        <w:t>CSRF</w:t>
      </w:r>
      <w:r w:rsidRPr="00FD53E9">
        <w:rPr>
          <w:rFonts w:hint="eastAsia"/>
        </w:rPr>
        <w:t>、跳转漏洞、</w:t>
      </w:r>
      <w:r w:rsidRPr="00FD53E9">
        <w:rPr>
          <w:rFonts w:hint="eastAsia"/>
        </w:rPr>
        <w:t>HTTP Response Splitting</w:t>
      </w:r>
      <w:r w:rsidRPr="00FD53E9">
        <w:rPr>
          <w:rFonts w:hint="eastAsia"/>
        </w:rPr>
        <w:t>漏洞、路径可控制及代码注入、资源泄露及对象相等、线程安全等</w:t>
      </w:r>
      <w:r>
        <w:rPr>
          <w:rFonts w:hint="eastAsia"/>
        </w:rPr>
        <w:t>。</w:t>
      </w:r>
    </w:p>
    <w:p w14:paraId="05123F1C" w14:textId="4B572919" w:rsidR="00FD53E9" w:rsidRPr="00FD53E9" w:rsidRDefault="00FD53E9" w:rsidP="00FD53E9">
      <w:r>
        <w:tab/>
      </w:r>
      <w:r w:rsidR="009C1C20">
        <w:rPr>
          <w:rFonts w:hint="eastAsia"/>
        </w:rPr>
        <w:t>对于安全漏洞查找这一问题，</w:t>
      </w:r>
      <w:r w:rsidRPr="00FD53E9">
        <w:rPr>
          <w:rFonts w:hint="eastAsia"/>
        </w:rPr>
        <w:t>一般对代码的安全测试都是与一个应用程序进行交互，通过设计输入及观察相应内容两个步骤进行。</w:t>
      </w:r>
      <w:r>
        <w:rPr>
          <w:rFonts w:hint="eastAsia"/>
        </w:rPr>
        <w:t>检查方法需要根据经验设计，</w:t>
      </w:r>
      <w:r w:rsidR="009C1C20">
        <w:rPr>
          <w:rFonts w:hint="eastAsia"/>
        </w:rPr>
        <w:t>但普遍有</w:t>
      </w:r>
      <w:r>
        <w:rPr>
          <w:rFonts w:hint="eastAsia"/>
        </w:rPr>
        <w:t>以下三种方法</w:t>
      </w:r>
      <w:r w:rsidR="009C1C20">
        <w:rPr>
          <w:rFonts w:hint="eastAsia"/>
        </w:rPr>
        <w:t>：</w:t>
      </w:r>
    </w:p>
    <w:p w14:paraId="6900443F" w14:textId="39762E70" w:rsidR="00FD53E9" w:rsidRDefault="009C1C20" w:rsidP="00312683">
      <w:pPr>
        <w:ind w:firstLine="420"/>
      </w:pPr>
      <w:r>
        <w:rPr>
          <w:rFonts w:hint="eastAsia"/>
        </w:rPr>
        <w:t>1</w:t>
      </w:r>
      <w:r>
        <w:t>.</w:t>
      </w:r>
      <w:r w:rsidR="00FD53E9">
        <w:rPr>
          <w:rFonts w:hint="eastAsia"/>
        </w:rPr>
        <w:t>从进入点开始跟踪用户向应用程序提交的数据，审查负责处理这些数据的代码</w:t>
      </w:r>
    </w:p>
    <w:p w14:paraId="4A4722D7" w14:textId="08DF59AB" w:rsidR="00FD53E9" w:rsidRDefault="009C1C20" w:rsidP="00312683">
      <w:pPr>
        <w:ind w:firstLine="420"/>
      </w:pPr>
      <w:r>
        <w:rPr>
          <w:rFonts w:hint="eastAsia"/>
        </w:rPr>
        <w:t>2</w:t>
      </w:r>
      <w:r>
        <w:t>.</w:t>
      </w:r>
      <w:r w:rsidR="00FD53E9">
        <w:rPr>
          <w:rFonts w:hint="eastAsia"/>
        </w:rPr>
        <w:t>在代码中搜索表示存在常见漏洞的签名，并审查这些签名，确定某个漏洞的真实存在</w:t>
      </w:r>
    </w:p>
    <w:p w14:paraId="0037AD84" w14:textId="7AB29C48" w:rsidR="00A872EE" w:rsidRDefault="009C1C20" w:rsidP="00312683">
      <w:pPr>
        <w:ind w:firstLine="420"/>
      </w:pPr>
      <w:r>
        <w:rPr>
          <w:rFonts w:hint="eastAsia"/>
        </w:rPr>
        <w:t>3</w:t>
      </w:r>
      <w:r>
        <w:t>.</w:t>
      </w:r>
      <w:r w:rsidR="00FD53E9">
        <w:rPr>
          <w:rFonts w:hint="eastAsia"/>
        </w:rPr>
        <w:t>对内在危险的代码进行逐行审查，理解逻辑，并确定存在的问题</w:t>
      </w:r>
    </w:p>
    <w:p w14:paraId="312276F6" w14:textId="46E69480" w:rsidR="009C1C20" w:rsidRDefault="009C1C20" w:rsidP="00FD53E9">
      <w:r>
        <w:rPr>
          <w:rFonts w:hint="eastAsia"/>
        </w:rPr>
        <w:t>此外使用一些工具协助查找和进行提示来提高效率。</w:t>
      </w:r>
    </w:p>
    <w:p w14:paraId="16DBCEBD" w14:textId="344F34D8" w:rsidR="00991F58" w:rsidRDefault="00991F58" w:rsidP="00FD53E9">
      <w:r>
        <w:tab/>
      </w:r>
      <w:r>
        <w:rPr>
          <w:rFonts w:hint="eastAsia"/>
        </w:rPr>
        <w:t>对于安卓组件特性安全，</w:t>
      </w:r>
      <w:r w:rsidR="00F65F30">
        <w:rPr>
          <w:rFonts w:hint="eastAsia"/>
        </w:rPr>
        <w:t>基本点</w:t>
      </w:r>
      <w:r>
        <w:rPr>
          <w:rFonts w:hint="eastAsia"/>
        </w:rPr>
        <w:t>与以上相同，</w:t>
      </w:r>
      <w:r w:rsidR="00F65F30">
        <w:rPr>
          <w:rFonts w:hint="eastAsia"/>
        </w:rPr>
        <w:t>以下列举几个安卓安全的特别例子：</w:t>
      </w:r>
    </w:p>
    <w:p w14:paraId="5DAB05D4" w14:textId="5A4ED94E" w:rsidR="00F65F30" w:rsidRDefault="00F65F30" w:rsidP="00FD53E9">
      <w:r>
        <w:rPr>
          <w:rFonts w:hint="eastAsia"/>
        </w:rPr>
        <w:t>1</w:t>
      </w:r>
      <w:r>
        <w:t>.</w:t>
      </w:r>
      <w:r w:rsidRPr="00F65F30">
        <w:rPr>
          <w:rFonts w:hint="eastAsia"/>
        </w:rPr>
        <w:t xml:space="preserve"> android:allowbackup </w:t>
      </w:r>
      <w:r w:rsidRPr="00F65F30">
        <w:rPr>
          <w:rFonts w:hint="eastAsia"/>
        </w:rPr>
        <w:t>属性必须设置为</w:t>
      </w:r>
      <w:r w:rsidRPr="00F65F30">
        <w:rPr>
          <w:rFonts w:hint="eastAsia"/>
        </w:rPr>
        <w:t xml:space="preserve"> false</w:t>
      </w:r>
      <w:r w:rsidRPr="00F65F30">
        <w:rPr>
          <w:rFonts w:hint="eastAsia"/>
        </w:rPr>
        <w:t>，阻止应用数据被导出</w:t>
      </w:r>
    </w:p>
    <w:p w14:paraId="1DF36120" w14:textId="2027CB90" w:rsidR="00F65F30" w:rsidRDefault="00F65F30" w:rsidP="00F65F30">
      <w:r>
        <w:tab/>
      </w:r>
      <w:r>
        <w:rPr>
          <w:rFonts w:hint="eastAsia"/>
        </w:rPr>
        <w:t xml:space="preserve">android:allowBackup </w:t>
      </w:r>
      <w:r>
        <w:rPr>
          <w:rFonts w:hint="eastAsia"/>
        </w:rPr>
        <w:t>是</w:t>
      </w:r>
      <w:r>
        <w:rPr>
          <w:rFonts w:hint="eastAsia"/>
        </w:rPr>
        <w:t xml:space="preserve"> Android </w:t>
      </w:r>
      <w:r>
        <w:rPr>
          <w:rFonts w:hint="eastAsia"/>
        </w:rPr>
        <w:t>提供的</w:t>
      </w:r>
      <w:r>
        <w:rPr>
          <w:rFonts w:hint="eastAsia"/>
        </w:rPr>
        <w:t xml:space="preserve"> adb </w:t>
      </w:r>
      <w:r>
        <w:rPr>
          <w:rFonts w:hint="eastAsia"/>
        </w:rPr>
        <w:t>调试功能，如果设置为</w:t>
      </w:r>
      <w:r>
        <w:rPr>
          <w:rFonts w:hint="eastAsia"/>
        </w:rPr>
        <w:t xml:space="preserve"> true</w:t>
      </w:r>
      <w:r>
        <w:rPr>
          <w:rFonts w:hint="eastAsia"/>
        </w:rPr>
        <w:t>，可以导出应用数据备份并在任意设备上恢复。这对应用安全性和用户数据隐私构成极大威胁，所以必须设置为</w:t>
      </w:r>
      <w:r>
        <w:rPr>
          <w:rFonts w:hint="eastAsia"/>
        </w:rPr>
        <w:t xml:space="preserve"> false</w:t>
      </w:r>
      <w:r>
        <w:rPr>
          <w:rFonts w:hint="eastAsia"/>
        </w:rPr>
        <w:t>，防止数据泄露。</w:t>
      </w:r>
    </w:p>
    <w:p w14:paraId="1DE8415E" w14:textId="213C260A" w:rsidR="00F65F30" w:rsidRPr="00893CC4" w:rsidRDefault="00893CC4" w:rsidP="00893CC4">
      <w:r>
        <w:lastRenderedPageBreak/>
        <w:t>2.</w:t>
      </w:r>
      <w:r w:rsidRPr="00893CC4">
        <w:rPr>
          <w:rFonts w:hint="eastAsia"/>
        </w:rPr>
        <w:t xml:space="preserve"> </w:t>
      </w:r>
      <w:r>
        <w:rPr>
          <w:rFonts w:hint="eastAsia"/>
        </w:rPr>
        <w:t>程序进行网络通信时，如果使用自定义</w:t>
      </w:r>
      <w:r>
        <w:rPr>
          <w:rFonts w:hint="eastAsia"/>
        </w:rPr>
        <w:t xml:space="preserve"> HostnameVerifier </w:t>
      </w:r>
      <w:r>
        <w:rPr>
          <w:rFonts w:hint="eastAsia"/>
        </w:rPr>
        <w:t>实现类，必须在</w:t>
      </w:r>
      <w:r>
        <w:rPr>
          <w:rFonts w:hint="eastAsia"/>
        </w:rPr>
        <w:t xml:space="preserve"> verify()</w:t>
      </w:r>
      <w:r>
        <w:rPr>
          <w:rFonts w:hint="eastAsia"/>
        </w:rPr>
        <w:t>方法中校验服务器主机名的合法性，否则可能受到中间人攻击。在与服务器建立</w:t>
      </w:r>
      <w:r>
        <w:rPr>
          <w:rFonts w:hint="eastAsia"/>
        </w:rPr>
        <w:t xml:space="preserve"> https </w:t>
      </w:r>
      <w:r>
        <w:rPr>
          <w:rFonts w:hint="eastAsia"/>
        </w:rPr>
        <w:t>连接时，如果</w:t>
      </w:r>
      <w:r>
        <w:rPr>
          <w:rFonts w:hint="eastAsia"/>
        </w:rPr>
        <w:t xml:space="preserve"> URL </w:t>
      </w:r>
      <w:r>
        <w:rPr>
          <w:rFonts w:hint="eastAsia"/>
        </w:rPr>
        <w:t>的主机名和服务器的主机名不匹配，则可通过该回调接口来判断是否应该允许建立连接。如果回调内实现不恰当，没有有效校验主机名，甚至默认接受所有主机名，会大大增加安全风险。</w:t>
      </w:r>
    </w:p>
    <w:p w14:paraId="5CE6F83F" w14:textId="038B9201" w:rsidR="00387FA3" w:rsidRDefault="00893CC4" w:rsidP="00387FA3">
      <w:r>
        <w:rPr>
          <w:rFonts w:hint="eastAsia"/>
        </w:rPr>
        <w:t>3</w:t>
      </w:r>
      <w:r>
        <w:t>.</w:t>
      </w:r>
      <w:r w:rsidR="00387FA3" w:rsidRPr="00387FA3">
        <w:rPr>
          <w:rFonts w:hint="eastAsia"/>
        </w:rPr>
        <w:t xml:space="preserve"> </w:t>
      </w:r>
      <w:r w:rsidR="00387FA3">
        <w:rPr>
          <w:rFonts w:hint="eastAsia"/>
        </w:rPr>
        <w:t>在</w:t>
      </w:r>
      <w:r w:rsidR="00387FA3">
        <w:rPr>
          <w:rFonts w:hint="eastAsia"/>
        </w:rPr>
        <w:t xml:space="preserve"> SDK </w:t>
      </w:r>
      <w:r w:rsidR="00387FA3">
        <w:rPr>
          <w:rFonts w:hint="eastAsia"/>
        </w:rPr>
        <w:t>支持的情况下，</w:t>
      </w:r>
      <w:r w:rsidR="00387FA3">
        <w:rPr>
          <w:rFonts w:hint="eastAsia"/>
        </w:rPr>
        <w:t xml:space="preserve">Android </w:t>
      </w:r>
      <w:r w:rsidR="00387FA3">
        <w:rPr>
          <w:rFonts w:hint="eastAsia"/>
        </w:rPr>
        <w:t>应用必须使用</w:t>
      </w:r>
      <w:r w:rsidR="00387FA3">
        <w:rPr>
          <w:rFonts w:hint="eastAsia"/>
        </w:rPr>
        <w:t xml:space="preserve"> V2 </w:t>
      </w:r>
      <w:r w:rsidR="00387FA3">
        <w:rPr>
          <w:rFonts w:hint="eastAsia"/>
        </w:rPr>
        <w:t>签名，这将对</w:t>
      </w:r>
      <w:r w:rsidR="00387FA3">
        <w:rPr>
          <w:rFonts w:hint="eastAsia"/>
        </w:rPr>
        <w:t xml:space="preserve"> APK </w:t>
      </w:r>
      <w:r w:rsidR="00387FA3">
        <w:rPr>
          <w:rFonts w:hint="eastAsia"/>
        </w:rPr>
        <w:t>文件的修改做更多的保护。</w:t>
      </w:r>
      <w:r w:rsidR="00387FA3">
        <w:rPr>
          <w:rFonts w:hint="eastAsia"/>
        </w:rPr>
        <w:t>android7.0</w:t>
      </w:r>
      <w:r w:rsidR="00387FA3">
        <w:rPr>
          <w:rFonts w:hint="eastAsia"/>
        </w:rPr>
        <w:t>引入了</w:t>
      </w:r>
      <w:r w:rsidR="00387FA3">
        <w:rPr>
          <w:rFonts w:hint="eastAsia"/>
        </w:rPr>
        <w:t>V2</w:t>
      </w:r>
      <w:r w:rsidR="00387FA3">
        <w:rPr>
          <w:rFonts w:hint="eastAsia"/>
        </w:rPr>
        <w:t>签名方式。对比</w:t>
      </w:r>
      <w:r w:rsidR="00387FA3">
        <w:rPr>
          <w:rFonts w:hint="eastAsia"/>
        </w:rPr>
        <w:t>V</w:t>
      </w:r>
      <w:r w:rsidR="00387FA3">
        <w:t>1</w:t>
      </w:r>
      <w:r w:rsidR="00387FA3">
        <w:rPr>
          <w:rFonts w:hint="eastAsia"/>
        </w:rPr>
        <w:t>最大的区别是</w:t>
      </w:r>
      <w:r w:rsidR="00387FA3">
        <w:rPr>
          <w:rFonts w:hint="eastAsia"/>
        </w:rPr>
        <w:t>V1</w:t>
      </w:r>
      <w:r w:rsidR="00387FA3">
        <w:rPr>
          <w:rFonts w:hint="eastAsia"/>
        </w:rPr>
        <w:t>是先解压存档文件</w:t>
      </w:r>
      <w:r w:rsidR="00387FA3">
        <w:rPr>
          <w:rFonts w:hint="eastAsia"/>
        </w:rPr>
        <w:t>,</w:t>
      </w:r>
      <w:r w:rsidR="00387FA3">
        <w:rPr>
          <w:rFonts w:hint="eastAsia"/>
        </w:rPr>
        <w:t>在对其中内容进行计算验证。而</w:t>
      </w:r>
      <w:r w:rsidR="00387FA3">
        <w:rPr>
          <w:rFonts w:hint="eastAsia"/>
        </w:rPr>
        <w:t>V2</w:t>
      </w:r>
      <w:r w:rsidR="00387FA3">
        <w:rPr>
          <w:rFonts w:hint="eastAsia"/>
        </w:rPr>
        <w:t>签名是在整个</w:t>
      </w:r>
      <w:r w:rsidR="00387FA3">
        <w:rPr>
          <w:rFonts w:hint="eastAsia"/>
        </w:rPr>
        <w:t>apk</w:t>
      </w:r>
      <w:r w:rsidR="00387FA3">
        <w:rPr>
          <w:rFonts w:hint="eastAsia"/>
        </w:rPr>
        <w:t>文件的二进制内容上计算和验证的，并且</w:t>
      </w:r>
      <w:r w:rsidR="00387FA3">
        <w:rPr>
          <w:rFonts w:hint="eastAsia"/>
        </w:rPr>
        <w:t>V2</w:t>
      </w:r>
      <w:r w:rsidR="00387FA3">
        <w:rPr>
          <w:rFonts w:hint="eastAsia"/>
        </w:rPr>
        <w:t>签名的</w:t>
      </w:r>
      <w:r w:rsidR="00387FA3">
        <w:rPr>
          <w:rFonts w:hint="eastAsia"/>
        </w:rPr>
        <w:t>apk</w:t>
      </w:r>
      <w:r w:rsidR="00387FA3">
        <w:rPr>
          <w:rFonts w:hint="eastAsia"/>
        </w:rPr>
        <w:t>不能再修改，比如解压，解压之后签名会失效。所以，用</w:t>
      </w:r>
      <w:r w:rsidR="00387FA3">
        <w:rPr>
          <w:rFonts w:hint="eastAsia"/>
        </w:rPr>
        <w:t>V2</w:t>
      </w:r>
      <w:r w:rsidR="00387FA3">
        <w:rPr>
          <w:rFonts w:hint="eastAsia"/>
        </w:rPr>
        <w:t>签名后，</w:t>
      </w:r>
      <w:r w:rsidR="00387FA3">
        <w:rPr>
          <w:rFonts w:hint="eastAsia"/>
        </w:rPr>
        <w:t>apk</w:t>
      </w:r>
      <w:r w:rsidR="00387FA3">
        <w:rPr>
          <w:rFonts w:hint="eastAsia"/>
        </w:rPr>
        <w:t>的安装速度会变快</w:t>
      </w:r>
      <w:r w:rsidR="00387FA3">
        <w:rPr>
          <w:rFonts w:hint="eastAsia"/>
        </w:rPr>
        <w:t>(</w:t>
      </w:r>
      <w:r w:rsidR="00387FA3">
        <w:rPr>
          <w:rFonts w:hint="eastAsia"/>
        </w:rPr>
        <w:t>省去解压过程</w:t>
      </w:r>
      <w:r w:rsidR="00387FA3">
        <w:rPr>
          <w:rFonts w:hint="eastAsia"/>
        </w:rPr>
        <w:t>)</w:t>
      </w:r>
      <w:r w:rsidR="00387FA3">
        <w:rPr>
          <w:rFonts w:hint="eastAsia"/>
        </w:rPr>
        <w:t>，安全性会有保证</w:t>
      </w:r>
      <w:r w:rsidR="00387FA3">
        <w:rPr>
          <w:rFonts w:hint="eastAsia"/>
        </w:rPr>
        <w:t>(</w:t>
      </w:r>
      <w:r w:rsidR="00387FA3">
        <w:rPr>
          <w:rFonts w:hint="eastAsia"/>
        </w:rPr>
        <w:t>对整个</w:t>
      </w:r>
      <w:r w:rsidR="00387FA3">
        <w:rPr>
          <w:rFonts w:hint="eastAsia"/>
        </w:rPr>
        <w:t>apk</w:t>
      </w:r>
      <w:r w:rsidR="00387FA3">
        <w:rPr>
          <w:rFonts w:hint="eastAsia"/>
        </w:rPr>
        <w:t>验证</w:t>
      </w:r>
      <w:r w:rsidR="00387FA3">
        <w:rPr>
          <w:rFonts w:hint="eastAsia"/>
        </w:rPr>
        <w:t>)</w:t>
      </w:r>
      <w:r w:rsidR="00387FA3">
        <w:rPr>
          <w:rFonts w:hint="eastAsia"/>
        </w:rPr>
        <w:t>。</w:t>
      </w:r>
    </w:p>
    <w:p w14:paraId="1A22585D" w14:textId="5ECD1D09" w:rsidR="00F65F30" w:rsidRDefault="00387FA3" w:rsidP="00387FA3">
      <w:r>
        <w:rPr>
          <w:rFonts w:hint="eastAsia"/>
        </w:rPr>
        <w:t>4</w:t>
      </w:r>
      <w:r>
        <w:t>.</w:t>
      </w:r>
      <w:r w:rsidRPr="00387FA3">
        <w:rPr>
          <w:rFonts w:hint="eastAsia"/>
        </w:rPr>
        <w:t xml:space="preserve"> </w:t>
      </w:r>
      <w:r>
        <w:rPr>
          <w:rFonts w:hint="eastAsia"/>
        </w:rPr>
        <w:t>所有的</w:t>
      </w:r>
      <w:r>
        <w:rPr>
          <w:rFonts w:hint="eastAsia"/>
        </w:rPr>
        <w:t xml:space="preserve"> Android </w:t>
      </w:r>
      <w:r>
        <w:rPr>
          <w:rFonts w:hint="eastAsia"/>
        </w:rPr>
        <w:t>基本组件都不应在没有严格权限控制的情况下，将</w:t>
      </w:r>
      <w:r>
        <w:rPr>
          <w:rFonts w:hint="eastAsia"/>
        </w:rPr>
        <w:t xml:space="preserve"> android:exported </w:t>
      </w:r>
      <w:r>
        <w:rPr>
          <w:rFonts w:hint="eastAsia"/>
        </w:rPr>
        <w:t>设置为</w:t>
      </w:r>
      <w:r>
        <w:rPr>
          <w:rFonts w:hint="eastAsia"/>
        </w:rPr>
        <w:t xml:space="preserve"> true</w:t>
      </w:r>
      <w:r>
        <w:rPr>
          <w:rFonts w:hint="eastAsia"/>
        </w:rPr>
        <w:t>。</w:t>
      </w:r>
    </w:p>
    <w:p w14:paraId="0CD62419" w14:textId="02B484C4" w:rsidR="00F65F30" w:rsidRPr="00387FA3" w:rsidRDefault="00387FA3" w:rsidP="00FD53E9">
      <w:r>
        <w:t>5.</w:t>
      </w:r>
      <w:r w:rsidRPr="00387FA3">
        <w:rPr>
          <w:rFonts w:hint="eastAsia"/>
        </w:rPr>
        <w:t xml:space="preserve"> </w:t>
      </w:r>
      <w:r w:rsidRPr="00387FA3">
        <w:rPr>
          <w:rFonts w:hint="eastAsia"/>
        </w:rPr>
        <w:t>确保应用发布版本的</w:t>
      </w:r>
      <w:r w:rsidRPr="00387FA3">
        <w:rPr>
          <w:rFonts w:hint="eastAsia"/>
        </w:rPr>
        <w:t xml:space="preserve"> android:debuggable </w:t>
      </w:r>
      <w:r w:rsidRPr="00387FA3">
        <w:rPr>
          <w:rFonts w:hint="eastAsia"/>
        </w:rPr>
        <w:t>属性设置为</w:t>
      </w:r>
      <w:r w:rsidRPr="00387FA3">
        <w:rPr>
          <w:rFonts w:hint="eastAsia"/>
        </w:rPr>
        <w:t xml:space="preserve"> false</w:t>
      </w:r>
      <w:r w:rsidRPr="00387FA3">
        <w:rPr>
          <w:rFonts w:hint="eastAsia"/>
        </w:rPr>
        <w:t>。</w:t>
      </w:r>
    </w:p>
    <w:p w14:paraId="7856ABAA" w14:textId="11487952" w:rsidR="00387FA3" w:rsidRPr="00387FA3" w:rsidRDefault="00387FA3" w:rsidP="00387FA3">
      <w:r>
        <w:rPr>
          <w:rFonts w:hint="eastAsia"/>
        </w:rPr>
        <w:t>6</w:t>
      </w:r>
      <w:r>
        <w:t>.</w:t>
      </w:r>
      <w:r>
        <w:rPr>
          <w:rFonts w:hint="eastAsia"/>
        </w:rPr>
        <w:t>不要把敏感信息打印到</w:t>
      </w:r>
      <w:r>
        <w:rPr>
          <w:rFonts w:hint="eastAsia"/>
        </w:rPr>
        <w:t xml:space="preserve"> log </w:t>
      </w:r>
      <w:r>
        <w:rPr>
          <w:rFonts w:hint="eastAsia"/>
        </w:rPr>
        <w:t>中</w:t>
      </w:r>
    </w:p>
    <w:p w14:paraId="3004810F" w14:textId="77777777" w:rsidR="00387FA3" w:rsidRDefault="00387FA3" w:rsidP="00387FA3">
      <w:pPr>
        <w:ind w:firstLine="420"/>
      </w:pPr>
      <w:r>
        <w:rPr>
          <w:rFonts w:hint="eastAsia"/>
        </w:rPr>
        <w:t>在开发过程中，为了方便调试，通常会使用</w:t>
      </w:r>
      <w:r>
        <w:rPr>
          <w:rFonts w:hint="eastAsia"/>
        </w:rPr>
        <w:t xml:space="preserve"> log </w:t>
      </w:r>
      <w:r>
        <w:rPr>
          <w:rFonts w:hint="eastAsia"/>
        </w:rPr>
        <w:t>函数输出一些关键流程的信息，这</w:t>
      </w:r>
    </w:p>
    <w:p w14:paraId="37D7F04B" w14:textId="77777777" w:rsidR="00387FA3" w:rsidRDefault="00387FA3" w:rsidP="00387FA3">
      <w:r>
        <w:rPr>
          <w:rFonts w:hint="eastAsia"/>
        </w:rPr>
        <w:t>些信息中通常会包含敏感内容，让攻击者更加容易了解</w:t>
      </w:r>
      <w:r>
        <w:rPr>
          <w:rFonts w:hint="eastAsia"/>
        </w:rPr>
        <w:t xml:space="preserve"> APP </w:t>
      </w:r>
      <w:r>
        <w:rPr>
          <w:rFonts w:hint="eastAsia"/>
        </w:rPr>
        <w:t>内部结构，方便破解和</w:t>
      </w:r>
    </w:p>
    <w:p w14:paraId="0A26F161" w14:textId="3D4B8723" w:rsidR="00F65F30" w:rsidRDefault="00387FA3" w:rsidP="00387FA3">
      <w:r>
        <w:rPr>
          <w:rFonts w:hint="eastAsia"/>
        </w:rPr>
        <w:t>攻击，甚至直接获取到有价值的敏感信息。</w:t>
      </w:r>
    </w:p>
    <w:p w14:paraId="158C11B9" w14:textId="5A7EF8D5" w:rsidR="00FE58AD" w:rsidRDefault="00FE58AD" w:rsidP="00FE58AD">
      <w:pPr>
        <w:ind w:firstLine="420"/>
      </w:pPr>
      <w:r>
        <w:rPr>
          <w:rFonts w:hint="eastAsia"/>
        </w:rPr>
        <w:t>还有许多具体的点无法简单说完，总的来说安卓安全和其它开发安全本质上应遵守的</w:t>
      </w:r>
      <w:r w:rsidR="00886BFB">
        <w:rPr>
          <w:rFonts w:hint="eastAsia"/>
        </w:rPr>
        <w:t>基本准则是一样的，而具体如何遵守这些标准与规则需要具体的学习，熟悉安卓特性并做长期积累。</w:t>
      </w:r>
    </w:p>
    <w:p w14:paraId="5F20364E" w14:textId="77777777" w:rsidR="00F65F30" w:rsidRPr="00B43624" w:rsidRDefault="00F65F30" w:rsidP="00FD53E9"/>
    <w:p w14:paraId="230A7EA7" w14:textId="579959E8" w:rsidR="00661654" w:rsidRDefault="00661654" w:rsidP="00661654">
      <w:pPr>
        <w:pStyle w:val="10"/>
      </w:pPr>
      <w:bookmarkStart w:id="9" w:name="_Toc90149931"/>
      <w:r>
        <w:rPr>
          <w:rFonts w:hint="eastAsia"/>
        </w:rPr>
        <w:lastRenderedPageBreak/>
        <w:t>总结</w:t>
      </w:r>
      <w:r w:rsidR="009869AB">
        <w:rPr>
          <w:rFonts w:hint="eastAsia"/>
        </w:rPr>
        <w:t>及课程感想</w:t>
      </w:r>
      <w:bookmarkEnd w:id="9"/>
    </w:p>
    <w:p w14:paraId="5D00890A" w14:textId="5601815B" w:rsidR="00ED7E59" w:rsidRDefault="001D662A" w:rsidP="00B933DD">
      <w:pPr>
        <w:ind w:firstLine="420"/>
      </w:pPr>
      <w:r>
        <w:rPr>
          <w:rFonts w:hint="eastAsia"/>
        </w:rPr>
        <w:t>课程</w:t>
      </w:r>
      <w:r w:rsidR="007D1AAC">
        <w:rPr>
          <w:rFonts w:hint="eastAsia"/>
        </w:rPr>
        <w:t>从最基础的</w:t>
      </w:r>
      <w:r w:rsidR="007D1AAC">
        <w:rPr>
          <w:rFonts w:hint="eastAsia"/>
        </w:rPr>
        <w:t>A</w:t>
      </w:r>
      <w:r w:rsidR="007D1AAC">
        <w:t>ndroid Studio</w:t>
      </w:r>
      <w:r w:rsidR="00093676">
        <w:rPr>
          <w:rFonts w:hint="eastAsia"/>
        </w:rPr>
        <w:t>安卓程序项目创建开始</w:t>
      </w:r>
      <w:r w:rsidR="00E537E8">
        <w:rPr>
          <w:rFonts w:hint="eastAsia"/>
        </w:rPr>
        <w:t>讲起</w:t>
      </w:r>
      <w:r w:rsidR="00093676">
        <w:rPr>
          <w:rFonts w:hint="eastAsia"/>
        </w:rPr>
        <w:t>，包括</w:t>
      </w:r>
      <w:r w:rsidR="00093676" w:rsidRPr="00093676">
        <w:t>RelativeLayout</w:t>
      </w:r>
      <w:r w:rsidR="00093676">
        <w:rPr>
          <w:rFonts w:hint="eastAsia"/>
        </w:rPr>
        <w:t>与</w:t>
      </w:r>
      <w:r w:rsidR="00093676" w:rsidRPr="00093676">
        <w:t>LinearLayout</w:t>
      </w:r>
      <w:r w:rsidR="00093676">
        <w:rPr>
          <w:rFonts w:hint="eastAsia"/>
        </w:rPr>
        <w:t>等基础布局的使用</w:t>
      </w:r>
      <w:r w:rsidR="00E537E8">
        <w:rPr>
          <w:rFonts w:hint="eastAsia"/>
        </w:rPr>
        <w:t>，</w:t>
      </w:r>
      <w:r w:rsidR="00093676">
        <w:rPr>
          <w:rFonts w:hint="eastAsia"/>
        </w:rPr>
        <w:t>A</w:t>
      </w:r>
      <w:r w:rsidR="00093676">
        <w:t>ctivity</w:t>
      </w:r>
      <w:r w:rsidR="00093676">
        <w:rPr>
          <w:rFonts w:hint="eastAsia"/>
        </w:rPr>
        <w:t>间的各种操作，</w:t>
      </w:r>
      <w:r w:rsidR="00E537E8">
        <w:rPr>
          <w:rFonts w:hint="eastAsia"/>
        </w:rPr>
        <w:t>各种安卓进本控件如</w:t>
      </w:r>
      <w:r w:rsidR="00E537E8">
        <w:rPr>
          <w:rFonts w:hint="eastAsia"/>
        </w:rPr>
        <w:t>R</w:t>
      </w:r>
      <w:r w:rsidR="00E537E8">
        <w:t>ecyclerview</w:t>
      </w:r>
      <w:r w:rsidR="00E537E8">
        <w:rPr>
          <w:rFonts w:hint="eastAsia"/>
        </w:rPr>
        <w:t>、</w:t>
      </w:r>
      <w:r w:rsidR="00E537E8">
        <w:rPr>
          <w:rFonts w:hint="eastAsia"/>
        </w:rPr>
        <w:t>F</w:t>
      </w:r>
      <w:r w:rsidR="00E537E8">
        <w:t>ragment</w:t>
      </w:r>
      <w:r w:rsidR="00E537E8">
        <w:rPr>
          <w:rFonts w:hint="eastAsia"/>
        </w:rPr>
        <w:t>、</w:t>
      </w:r>
      <w:r w:rsidR="00E537E8" w:rsidRPr="00E537E8">
        <w:rPr>
          <w:rFonts w:hint="eastAsia"/>
        </w:rPr>
        <w:t>WebView</w:t>
      </w:r>
      <w:r w:rsidR="00E537E8" w:rsidRPr="00E537E8">
        <w:rPr>
          <w:rFonts w:hint="eastAsia"/>
        </w:rPr>
        <w:t>、</w:t>
      </w:r>
      <w:r w:rsidR="00E537E8" w:rsidRPr="00E537E8">
        <w:rPr>
          <w:rFonts w:hint="eastAsia"/>
        </w:rPr>
        <w:t>SurfaceView</w:t>
      </w:r>
      <w:r w:rsidR="00E537E8">
        <w:rPr>
          <w:rFonts w:hint="eastAsia"/>
        </w:rPr>
        <w:t>等的用法，还有网络与程序交互等安卓程序</w:t>
      </w:r>
      <w:r w:rsidR="00ED7E59">
        <w:rPr>
          <w:rFonts w:hint="eastAsia"/>
        </w:rPr>
        <w:t>各种</w:t>
      </w:r>
      <w:r w:rsidR="00E537E8">
        <w:rPr>
          <w:rFonts w:hint="eastAsia"/>
        </w:rPr>
        <w:t>重要功能的实现方法。</w:t>
      </w:r>
    </w:p>
    <w:p w14:paraId="5D0D9D53" w14:textId="5AAD20A8" w:rsidR="00ED7E59" w:rsidRDefault="00ED7E59" w:rsidP="0098389E">
      <w:r>
        <w:tab/>
      </w:r>
      <w:r>
        <w:rPr>
          <w:rFonts w:hint="eastAsia"/>
        </w:rPr>
        <w:t>通过课程的学习，我学到了移动软件开发的基本思想，一些简单功能的实现方法，以及诸如</w:t>
      </w:r>
      <w:r>
        <w:rPr>
          <w:rFonts w:hint="eastAsia"/>
        </w:rPr>
        <w:t>g</w:t>
      </w:r>
      <w:r>
        <w:t>it</w:t>
      </w:r>
      <w:r>
        <w:rPr>
          <w:rFonts w:hint="eastAsia"/>
        </w:rPr>
        <w:t>、网络交互获得数据等的软件必要操作的熟悉，建立起了对于移动软件开发比较全面的概念。通过对相关开发安全注意事项资料的查阅</w:t>
      </w:r>
      <w:r w:rsidR="008B369A">
        <w:rPr>
          <w:rFonts w:hint="eastAsia"/>
        </w:rPr>
        <w:t>，对移动软件开发安全有了一些基本的了解。</w:t>
      </w:r>
    </w:p>
    <w:p w14:paraId="3ECAAE4A" w14:textId="57D321AF" w:rsidR="008B369A" w:rsidRPr="00E537E8" w:rsidRDefault="008B369A" w:rsidP="0098389E">
      <w:r>
        <w:tab/>
      </w:r>
      <w:r>
        <w:rPr>
          <w:rFonts w:hint="eastAsia"/>
        </w:rPr>
        <w:t>随着学习的深入，我也感受到移动开发是建立在</w:t>
      </w:r>
      <w:r>
        <w:rPr>
          <w:rFonts w:hint="eastAsia"/>
        </w:rPr>
        <w:t>JAVA</w:t>
      </w:r>
      <w:r w:rsidR="00990B6D">
        <w:rPr>
          <w:rFonts w:hint="eastAsia"/>
        </w:rPr>
        <w:t>等语言</w:t>
      </w:r>
      <w:r>
        <w:rPr>
          <w:rFonts w:hint="eastAsia"/>
        </w:rPr>
        <w:t>开发之上的广阔领域，</w:t>
      </w:r>
      <w:r w:rsidR="00990B6D">
        <w:rPr>
          <w:rFonts w:hint="eastAsia"/>
        </w:rPr>
        <w:t>其功能以及安全的实现需要结合很多计算机知识。</w:t>
      </w:r>
      <w:r w:rsidR="00AA1E15">
        <w:rPr>
          <w:rFonts w:hint="eastAsia"/>
        </w:rPr>
        <w:t>对于本课程的感想，个人觉得本课程讲解的内容基础且细致，很适合新手入门。特别是随着实验的进展，能很好的感受与建立移动开发的基础知识。课程难度适中对于不想做开发工作的同学来说是一次很好的体验，对于想做开发工作的同学来说能起到引领作用</w:t>
      </w:r>
      <w:r w:rsidR="00BB0D6F">
        <w:rPr>
          <w:rFonts w:hint="eastAsia"/>
        </w:rPr>
        <w:t>。是一门内容设置合理的好课。</w:t>
      </w:r>
    </w:p>
    <w:p w14:paraId="19455E1A" w14:textId="1537D494" w:rsidR="0046367D" w:rsidRDefault="0046367D" w:rsidP="0098389E"/>
    <w:p w14:paraId="19E2F009" w14:textId="321F3A93" w:rsidR="0046367D" w:rsidRDefault="0046367D" w:rsidP="0098389E"/>
    <w:p w14:paraId="7316E0CE" w14:textId="77777777" w:rsidR="0046367D" w:rsidRPr="0098389E" w:rsidRDefault="0046367D" w:rsidP="0098389E"/>
    <w:sectPr w:rsidR="0046367D" w:rsidRPr="0098389E" w:rsidSect="003D273E">
      <w:headerReference w:type="default" r:id="rId20"/>
      <w:footerReference w:type="default" r:id="rId21"/>
      <w:endnotePr>
        <w:numFmt w:val="decimal"/>
      </w:endnotePr>
      <w:pgSz w:w="11906" w:h="16838"/>
      <w:pgMar w:top="1418" w:right="1134" w:bottom="1418" w:left="1701"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88A7" w14:textId="77777777" w:rsidR="004A357E" w:rsidRDefault="004A357E">
      <w:r>
        <w:separator/>
      </w:r>
    </w:p>
  </w:endnote>
  <w:endnote w:type="continuationSeparator" w:id="0">
    <w:p w14:paraId="3AB7DC87" w14:textId="77777777" w:rsidR="004A357E" w:rsidRDefault="004A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7C3A" w14:textId="77777777" w:rsidR="00756A70" w:rsidRDefault="00756A70" w:rsidP="00926DE1">
    <w:pPr>
      <w:pStyle w:val="ae"/>
      <w:jc w:val="right"/>
    </w:pPr>
    <w:r>
      <w:rPr>
        <w:rStyle w:val="af"/>
      </w:rPr>
      <w:fldChar w:fldCharType="begin"/>
    </w:r>
    <w:r>
      <w:rPr>
        <w:rStyle w:val="af"/>
      </w:rPr>
      <w:instrText xml:space="preserve"> PAGE </w:instrText>
    </w:r>
    <w:r>
      <w:rPr>
        <w:rStyle w:val="af"/>
      </w:rPr>
      <w:fldChar w:fldCharType="separate"/>
    </w:r>
    <w:r w:rsidR="009B6017">
      <w:rPr>
        <w:rStyle w:val="af"/>
        <w:noProof/>
      </w:rPr>
      <w:t>3</w:t>
    </w:r>
    <w:r>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1CAF" w14:textId="77777777" w:rsidR="004A357E" w:rsidRDefault="004A357E">
      <w:r>
        <w:separator/>
      </w:r>
    </w:p>
  </w:footnote>
  <w:footnote w:type="continuationSeparator" w:id="0">
    <w:p w14:paraId="3B1C8166" w14:textId="77777777" w:rsidR="004A357E" w:rsidRDefault="004A3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A0B6" w14:textId="77777777" w:rsidR="00756A70" w:rsidRPr="00B601DA" w:rsidRDefault="00661654" w:rsidP="00B601DA">
    <w:pPr>
      <w:pStyle w:val="ad"/>
    </w:pPr>
    <w:r>
      <w:rPr>
        <w:rFonts w:hint="eastAsia"/>
        <w:b/>
      </w:rPr>
      <w:t>移动软件开发与安全课程论文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705CEC7A"/>
    <w:lvl w:ilvl="0">
      <w:start w:val="1"/>
      <w:numFmt w:val="upperLetter"/>
      <w:pStyle w:val="1"/>
      <w:suff w:val="space"/>
      <w:lvlText w:val="附录%1"/>
      <w:lvlJc w:val="left"/>
      <w:pPr>
        <w:ind w:left="425" w:hanging="425"/>
      </w:pPr>
      <w:rPr>
        <w:rFonts w:hint="eastAsia"/>
        <w:sz w:val="32"/>
        <w:szCs w:val="32"/>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15:restartNumberingAfterBreak="0">
    <w:nsid w:val="37FB5FAD"/>
    <w:multiLevelType w:val="multilevel"/>
    <w:tmpl w:val="9D82ECCE"/>
    <w:lvl w:ilvl="0">
      <w:start w:val="1"/>
      <w:numFmt w:val="decimal"/>
      <w:pStyle w:val="10"/>
      <w:isLgl/>
      <w:suff w:val="space"/>
      <w:lvlText w:val="第%1章"/>
      <w:lvlJc w:val="left"/>
      <w:pPr>
        <w:ind w:left="1021" w:hanging="1021"/>
      </w:pPr>
      <w:rPr>
        <w:rFonts w:hint="eastAsia"/>
        <w:lang w:val="en-US"/>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4AB"/>
    <w:rsid w:val="000017CD"/>
    <w:rsid w:val="00003DB6"/>
    <w:rsid w:val="00016960"/>
    <w:rsid w:val="00045DF8"/>
    <w:rsid w:val="00047A6D"/>
    <w:rsid w:val="000538D7"/>
    <w:rsid w:val="0006743B"/>
    <w:rsid w:val="00067CCC"/>
    <w:rsid w:val="00077936"/>
    <w:rsid w:val="00082D71"/>
    <w:rsid w:val="0009085A"/>
    <w:rsid w:val="00093676"/>
    <w:rsid w:val="000B2067"/>
    <w:rsid w:val="000B2F75"/>
    <w:rsid w:val="000B3854"/>
    <w:rsid w:val="000C2F38"/>
    <w:rsid w:val="000C408C"/>
    <w:rsid w:val="000C56AB"/>
    <w:rsid w:val="000C6EE5"/>
    <w:rsid w:val="000E1B9C"/>
    <w:rsid w:val="000F79AC"/>
    <w:rsid w:val="00103C48"/>
    <w:rsid w:val="00107398"/>
    <w:rsid w:val="00114672"/>
    <w:rsid w:val="00116881"/>
    <w:rsid w:val="0012135F"/>
    <w:rsid w:val="00122B2A"/>
    <w:rsid w:val="0013137A"/>
    <w:rsid w:val="00132F85"/>
    <w:rsid w:val="00143BAC"/>
    <w:rsid w:val="0016131E"/>
    <w:rsid w:val="00162DE6"/>
    <w:rsid w:val="00170D82"/>
    <w:rsid w:val="00190E59"/>
    <w:rsid w:val="00192621"/>
    <w:rsid w:val="0019575E"/>
    <w:rsid w:val="00196D77"/>
    <w:rsid w:val="001A2A4E"/>
    <w:rsid w:val="001B0DD1"/>
    <w:rsid w:val="001B0FF8"/>
    <w:rsid w:val="001B752C"/>
    <w:rsid w:val="001C0DE8"/>
    <w:rsid w:val="001D4775"/>
    <w:rsid w:val="001D5DD3"/>
    <w:rsid w:val="001D662A"/>
    <w:rsid w:val="001E42BB"/>
    <w:rsid w:val="001E5546"/>
    <w:rsid w:val="001F7438"/>
    <w:rsid w:val="00205A55"/>
    <w:rsid w:val="002071A8"/>
    <w:rsid w:val="002158DE"/>
    <w:rsid w:val="00215A6A"/>
    <w:rsid w:val="0023290D"/>
    <w:rsid w:val="002464AB"/>
    <w:rsid w:val="00246703"/>
    <w:rsid w:val="002536F2"/>
    <w:rsid w:val="00255888"/>
    <w:rsid w:val="0026199F"/>
    <w:rsid w:val="00271EC9"/>
    <w:rsid w:val="0027363C"/>
    <w:rsid w:val="00280E7A"/>
    <w:rsid w:val="00291E6B"/>
    <w:rsid w:val="00292FB2"/>
    <w:rsid w:val="00294F76"/>
    <w:rsid w:val="0029709F"/>
    <w:rsid w:val="002A4A5D"/>
    <w:rsid w:val="002A6916"/>
    <w:rsid w:val="002A6E79"/>
    <w:rsid w:val="002B0234"/>
    <w:rsid w:val="002B4B8D"/>
    <w:rsid w:val="002B7194"/>
    <w:rsid w:val="002D47EA"/>
    <w:rsid w:val="002D75A4"/>
    <w:rsid w:val="00312683"/>
    <w:rsid w:val="00315F1D"/>
    <w:rsid w:val="003319ED"/>
    <w:rsid w:val="00337C1D"/>
    <w:rsid w:val="00340D85"/>
    <w:rsid w:val="00344696"/>
    <w:rsid w:val="00346869"/>
    <w:rsid w:val="00351D43"/>
    <w:rsid w:val="0035461C"/>
    <w:rsid w:val="0035740A"/>
    <w:rsid w:val="0037051C"/>
    <w:rsid w:val="003713F7"/>
    <w:rsid w:val="00371A74"/>
    <w:rsid w:val="00377A20"/>
    <w:rsid w:val="00385499"/>
    <w:rsid w:val="00387FA3"/>
    <w:rsid w:val="003A4E69"/>
    <w:rsid w:val="003B056C"/>
    <w:rsid w:val="003B3521"/>
    <w:rsid w:val="003C00A7"/>
    <w:rsid w:val="003D273E"/>
    <w:rsid w:val="003D4BF1"/>
    <w:rsid w:val="003D6D6F"/>
    <w:rsid w:val="003F6B36"/>
    <w:rsid w:val="00417ADF"/>
    <w:rsid w:val="00425B48"/>
    <w:rsid w:val="004265E7"/>
    <w:rsid w:val="0044010F"/>
    <w:rsid w:val="00443BB4"/>
    <w:rsid w:val="00443C33"/>
    <w:rsid w:val="00445FA2"/>
    <w:rsid w:val="0045390C"/>
    <w:rsid w:val="004556C2"/>
    <w:rsid w:val="00456C7E"/>
    <w:rsid w:val="00457E55"/>
    <w:rsid w:val="00460166"/>
    <w:rsid w:val="0046367D"/>
    <w:rsid w:val="0047309D"/>
    <w:rsid w:val="004763C9"/>
    <w:rsid w:val="00476419"/>
    <w:rsid w:val="00481965"/>
    <w:rsid w:val="00490B4E"/>
    <w:rsid w:val="004A15CE"/>
    <w:rsid w:val="004A357E"/>
    <w:rsid w:val="004B1D27"/>
    <w:rsid w:val="004C0649"/>
    <w:rsid w:val="004C0CBA"/>
    <w:rsid w:val="004E2252"/>
    <w:rsid w:val="004E6631"/>
    <w:rsid w:val="004F3598"/>
    <w:rsid w:val="00505FDA"/>
    <w:rsid w:val="005112A5"/>
    <w:rsid w:val="0051178E"/>
    <w:rsid w:val="00512063"/>
    <w:rsid w:val="00514D8A"/>
    <w:rsid w:val="005246B5"/>
    <w:rsid w:val="00527F69"/>
    <w:rsid w:val="005377B8"/>
    <w:rsid w:val="00540CB4"/>
    <w:rsid w:val="005412E3"/>
    <w:rsid w:val="00541F1B"/>
    <w:rsid w:val="00545B20"/>
    <w:rsid w:val="0055346E"/>
    <w:rsid w:val="00560CCA"/>
    <w:rsid w:val="00563D08"/>
    <w:rsid w:val="005867DF"/>
    <w:rsid w:val="005A1D13"/>
    <w:rsid w:val="005B1BBE"/>
    <w:rsid w:val="005B39A6"/>
    <w:rsid w:val="005B7333"/>
    <w:rsid w:val="005C1FF6"/>
    <w:rsid w:val="005C7234"/>
    <w:rsid w:val="005E162F"/>
    <w:rsid w:val="005F01C2"/>
    <w:rsid w:val="00604E51"/>
    <w:rsid w:val="00613B75"/>
    <w:rsid w:val="00652568"/>
    <w:rsid w:val="006549F3"/>
    <w:rsid w:val="00661654"/>
    <w:rsid w:val="00661F49"/>
    <w:rsid w:val="00663A8C"/>
    <w:rsid w:val="00666C92"/>
    <w:rsid w:val="00670AAC"/>
    <w:rsid w:val="0067460F"/>
    <w:rsid w:val="006A31B0"/>
    <w:rsid w:val="006A511F"/>
    <w:rsid w:val="006A75BB"/>
    <w:rsid w:val="006B6BCB"/>
    <w:rsid w:val="006C6D4F"/>
    <w:rsid w:val="006C7B12"/>
    <w:rsid w:val="006D2AA3"/>
    <w:rsid w:val="006D67BE"/>
    <w:rsid w:val="006D7E32"/>
    <w:rsid w:val="006E3BD0"/>
    <w:rsid w:val="006E773F"/>
    <w:rsid w:val="006F3FDF"/>
    <w:rsid w:val="006F618F"/>
    <w:rsid w:val="007052FF"/>
    <w:rsid w:val="00707FC6"/>
    <w:rsid w:val="00710D6A"/>
    <w:rsid w:val="007149EC"/>
    <w:rsid w:val="00724654"/>
    <w:rsid w:val="007252D0"/>
    <w:rsid w:val="0073174B"/>
    <w:rsid w:val="00751D8B"/>
    <w:rsid w:val="00754495"/>
    <w:rsid w:val="0075456D"/>
    <w:rsid w:val="00756A70"/>
    <w:rsid w:val="00757DE7"/>
    <w:rsid w:val="00764FFB"/>
    <w:rsid w:val="00777283"/>
    <w:rsid w:val="00780653"/>
    <w:rsid w:val="00782A49"/>
    <w:rsid w:val="00784CE5"/>
    <w:rsid w:val="007853E6"/>
    <w:rsid w:val="007876DA"/>
    <w:rsid w:val="007936CE"/>
    <w:rsid w:val="007A5DAC"/>
    <w:rsid w:val="007A776E"/>
    <w:rsid w:val="007B4A31"/>
    <w:rsid w:val="007B664C"/>
    <w:rsid w:val="007C2B8D"/>
    <w:rsid w:val="007D1AAC"/>
    <w:rsid w:val="007D3C1D"/>
    <w:rsid w:val="007D71C7"/>
    <w:rsid w:val="007D7345"/>
    <w:rsid w:val="007F07B1"/>
    <w:rsid w:val="007F088E"/>
    <w:rsid w:val="00823C3D"/>
    <w:rsid w:val="008304FD"/>
    <w:rsid w:val="00831B68"/>
    <w:rsid w:val="008325B7"/>
    <w:rsid w:val="00837218"/>
    <w:rsid w:val="008415D8"/>
    <w:rsid w:val="0084397F"/>
    <w:rsid w:val="00845DE0"/>
    <w:rsid w:val="00847637"/>
    <w:rsid w:val="008553A0"/>
    <w:rsid w:val="00876277"/>
    <w:rsid w:val="008832AF"/>
    <w:rsid w:val="00886BFB"/>
    <w:rsid w:val="00893CC4"/>
    <w:rsid w:val="00895289"/>
    <w:rsid w:val="008A0A5E"/>
    <w:rsid w:val="008A3EF0"/>
    <w:rsid w:val="008A4CB0"/>
    <w:rsid w:val="008A59A1"/>
    <w:rsid w:val="008A79DC"/>
    <w:rsid w:val="008B369A"/>
    <w:rsid w:val="008C403B"/>
    <w:rsid w:val="008C4EA6"/>
    <w:rsid w:val="008C7418"/>
    <w:rsid w:val="008C79AA"/>
    <w:rsid w:val="008D0F20"/>
    <w:rsid w:val="008D1629"/>
    <w:rsid w:val="008D5612"/>
    <w:rsid w:val="008D607A"/>
    <w:rsid w:val="008E07D6"/>
    <w:rsid w:val="008E2728"/>
    <w:rsid w:val="008F4290"/>
    <w:rsid w:val="00905403"/>
    <w:rsid w:val="00906291"/>
    <w:rsid w:val="00910DFF"/>
    <w:rsid w:val="00922CFF"/>
    <w:rsid w:val="00926DE1"/>
    <w:rsid w:val="00930E4C"/>
    <w:rsid w:val="00944944"/>
    <w:rsid w:val="00956477"/>
    <w:rsid w:val="009573D6"/>
    <w:rsid w:val="00965406"/>
    <w:rsid w:val="00970E80"/>
    <w:rsid w:val="00976CE8"/>
    <w:rsid w:val="00980D31"/>
    <w:rsid w:val="0098389E"/>
    <w:rsid w:val="0098437E"/>
    <w:rsid w:val="00985594"/>
    <w:rsid w:val="009869AB"/>
    <w:rsid w:val="00987620"/>
    <w:rsid w:val="00990B6D"/>
    <w:rsid w:val="00991F58"/>
    <w:rsid w:val="009967DA"/>
    <w:rsid w:val="009977BD"/>
    <w:rsid w:val="009A369D"/>
    <w:rsid w:val="009A6176"/>
    <w:rsid w:val="009A76A1"/>
    <w:rsid w:val="009B04F3"/>
    <w:rsid w:val="009B6017"/>
    <w:rsid w:val="009C1AEF"/>
    <w:rsid w:val="009C1C20"/>
    <w:rsid w:val="009C334B"/>
    <w:rsid w:val="009D0F47"/>
    <w:rsid w:val="009D402C"/>
    <w:rsid w:val="009D5734"/>
    <w:rsid w:val="009E2F37"/>
    <w:rsid w:val="009E7EA9"/>
    <w:rsid w:val="00A07DE6"/>
    <w:rsid w:val="00A229E7"/>
    <w:rsid w:val="00A25169"/>
    <w:rsid w:val="00A307EB"/>
    <w:rsid w:val="00A31610"/>
    <w:rsid w:val="00A32CF7"/>
    <w:rsid w:val="00A4031E"/>
    <w:rsid w:val="00A44104"/>
    <w:rsid w:val="00A45728"/>
    <w:rsid w:val="00A51136"/>
    <w:rsid w:val="00A61209"/>
    <w:rsid w:val="00A665C0"/>
    <w:rsid w:val="00A70057"/>
    <w:rsid w:val="00A70A6E"/>
    <w:rsid w:val="00A872EE"/>
    <w:rsid w:val="00AA15C4"/>
    <w:rsid w:val="00AA1E15"/>
    <w:rsid w:val="00AA7369"/>
    <w:rsid w:val="00AB21EA"/>
    <w:rsid w:val="00AB232D"/>
    <w:rsid w:val="00AB4AFB"/>
    <w:rsid w:val="00AB658E"/>
    <w:rsid w:val="00AC0D23"/>
    <w:rsid w:val="00AC4793"/>
    <w:rsid w:val="00AD5793"/>
    <w:rsid w:val="00AD5EC7"/>
    <w:rsid w:val="00AE394B"/>
    <w:rsid w:val="00AE7B31"/>
    <w:rsid w:val="00AF033B"/>
    <w:rsid w:val="00AF0ACB"/>
    <w:rsid w:val="00AF5111"/>
    <w:rsid w:val="00B04E88"/>
    <w:rsid w:val="00B21FAC"/>
    <w:rsid w:val="00B24FD9"/>
    <w:rsid w:val="00B303B7"/>
    <w:rsid w:val="00B32284"/>
    <w:rsid w:val="00B42DB4"/>
    <w:rsid w:val="00B43442"/>
    <w:rsid w:val="00B43624"/>
    <w:rsid w:val="00B601DA"/>
    <w:rsid w:val="00B64471"/>
    <w:rsid w:val="00B65850"/>
    <w:rsid w:val="00B7764B"/>
    <w:rsid w:val="00B933DD"/>
    <w:rsid w:val="00BB0D6F"/>
    <w:rsid w:val="00BB5098"/>
    <w:rsid w:val="00BC05A1"/>
    <w:rsid w:val="00BE0F8F"/>
    <w:rsid w:val="00BE15E7"/>
    <w:rsid w:val="00C03DBC"/>
    <w:rsid w:val="00C05FCE"/>
    <w:rsid w:val="00C13A0A"/>
    <w:rsid w:val="00C17C24"/>
    <w:rsid w:val="00C26C82"/>
    <w:rsid w:val="00C2787D"/>
    <w:rsid w:val="00C30865"/>
    <w:rsid w:val="00C30DC6"/>
    <w:rsid w:val="00C33D6B"/>
    <w:rsid w:val="00C40DA6"/>
    <w:rsid w:val="00C43383"/>
    <w:rsid w:val="00C50903"/>
    <w:rsid w:val="00C60953"/>
    <w:rsid w:val="00C62FB3"/>
    <w:rsid w:val="00C648BF"/>
    <w:rsid w:val="00C7305A"/>
    <w:rsid w:val="00C7612A"/>
    <w:rsid w:val="00C82832"/>
    <w:rsid w:val="00C95A55"/>
    <w:rsid w:val="00CA7ED8"/>
    <w:rsid w:val="00CC173E"/>
    <w:rsid w:val="00CC1B0E"/>
    <w:rsid w:val="00CD5319"/>
    <w:rsid w:val="00CF064E"/>
    <w:rsid w:val="00CF4FCC"/>
    <w:rsid w:val="00D01CB6"/>
    <w:rsid w:val="00D020F6"/>
    <w:rsid w:val="00D040E0"/>
    <w:rsid w:val="00D15513"/>
    <w:rsid w:val="00D16023"/>
    <w:rsid w:val="00D23A10"/>
    <w:rsid w:val="00D261DF"/>
    <w:rsid w:val="00D320EF"/>
    <w:rsid w:val="00D43A14"/>
    <w:rsid w:val="00D47970"/>
    <w:rsid w:val="00D53A52"/>
    <w:rsid w:val="00D6404E"/>
    <w:rsid w:val="00D83CEE"/>
    <w:rsid w:val="00D84427"/>
    <w:rsid w:val="00D85A57"/>
    <w:rsid w:val="00D87845"/>
    <w:rsid w:val="00D87C91"/>
    <w:rsid w:val="00D93186"/>
    <w:rsid w:val="00DA0494"/>
    <w:rsid w:val="00DA0E43"/>
    <w:rsid w:val="00DA5648"/>
    <w:rsid w:val="00DB4940"/>
    <w:rsid w:val="00DD1143"/>
    <w:rsid w:val="00DD61E9"/>
    <w:rsid w:val="00DD6BFD"/>
    <w:rsid w:val="00DE78A0"/>
    <w:rsid w:val="00DF57BD"/>
    <w:rsid w:val="00E222A7"/>
    <w:rsid w:val="00E229E6"/>
    <w:rsid w:val="00E33804"/>
    <w:rsid w:val="00E347F7"/>
    <w:rsid w:val="00E537E8"/>
    <w:rsid w:val="00E53C3C"/>
    <w:rsid w:val="00E56D66"/>
    <w:rsid w:val="00E723CA"/>
    <w:rsid w:val="00E839A4"/>
    <w:rsid w:val="00E94ACD"/>
    <w:rsid w:val="00EB3E49"/>
    <w:rsid w:val="00EB69F9"/>
    <w:rsid w:val="00EB6C69"/>
    <w:rsid w:val="00EC1153"/>
    <w:rsid w:val="00EC154E"/>
    <w:rsid w:val="00ED24E1"/>
    <w:rsid w:val="00ED7E59"/>
    <w:rsid w:val="00EE6829"/>
    <w:rsid w:val="00EF7F7C"/>
    <w:rsid w:val="00F16E21"/>
    <w:rsid w:val="00F17228"/>
    <w:rsid w:val="00F23EDB"/>
    <w:rsid w:val="00F24FCF"/>
    <w:rsid w:val="00F308C8"/>
    <w:rsid w:val="00F479A6"/>
    <w:rsid w:val="00F56AC8"/>
    <w:rsid w:val="00F65F30"/>
    <w:rsid w:val="00F747C9"/>
    <w:rsid w:val="00F84246"/>
    <w:rsid w:val="00F8670D"/>
    <w:rsid w:val="00F96195"/>
    <w:rsid w:val="00FB5365"/>
    <w:rsid w:val="00FC550D"/>
    <w:rsid w:val="00FD53E9"/>
    <w:rsid w:val="00FD5BA4"/>
    <w:rsid w:val="00FE08D4"/>
    <w:rsid w:val="00FE522B"/>
    <w:rsid w:val="00FE58AD"/>
    <w:rsid w:val="00FF2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A2CC"/>
  <w15:docId w15:val="{3DEED036-3E8D-4F4D-B142-CC20A226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010F"/>
    <w:pPr>
      <w:widowControl w:val="0"/>
      <w:jc w:val="both"/>
    </w:pPr>
    <w:rPr>
      <w:kern w:val="2"/>
      <w:sz w:val="21"/>
      <w:szCs w:val="28"/>
    </w:rPr>
  </w:style>
  <w:style w:type="paragraph" w:styleId="10">
    <w:name w:val="heading 1"/>
    <w:basedOn w:val="a"/>
    <w:next w:val="a"/>
    <w:qFormat/>
    <w:rsid w:val="00337C1D"/>
    <w:pPr>
      <w:keepNext/>
      <w:keepLines/>
      <w:pageBreakBefore/>
      <w:numPr>
        <w:numId w:val="1"/>
      </w:numPr>
      <w:spacing w:before="120" w:after="120" w:line="480" w:lineRule="auto"/>
      <w:jc w:val="center"/>
      <w:outlineLvl w:val="0"/>
    </w:pPr>
    <w:rPr>
      <w:rFonts w:eastAsia="黑体"/>
      <w:bCs/>
      <w:kern w:val="44"/>
      <w:sz w:val="36"/>
      <w:szCs w:val="36"/>
    </w:rPr>
  </w:style>
  <w:style w:type="paragraph" w:styleId="20">
    <w:name w:val="heading 2"/>
    <w:basedOn w:val="a"/>
    <w:next w:val="a"/>
    <w:qFormat/>
    <w:rsid w:val="0047309D"/>
    <w:pPr>
      <w:keepNext/>
      <w:keepLines/>
      <w:numPr>
        <w:ilvl w:val="1"/>
        <w:numId w:val="1"/>
      </w:numPr>
      <w:spacing w:before="60" w:after="60" w:line="415" w:lineRule="auto"/>
      <w:outlineLvl w:val="1"/>
    </w:pPr>
    <w:rPr>
      <w:rFonts w:eastAsia="黑体"/>
      <w:bCs/>
      <w:sz w:val="30"/>
      <w:szCs w:val="30"/>
    </w:rPr>
  </w:style>
  <w:style w:type="paragraph" w:styleId="30">
    <w:name w:val="heading 3"/>
    <w:basedOn w:val="a"/>
    <w:next w:val="a"/>
    <w:qFormat/>
    <w:rsid w:val="0047309D"/>
    <w:pPr>
      <w:keepNext/>
      <w:keepLines/>
      <w:numPr>
        <w:ilvl w:val="2"/>
        <w:numId w:val="1"/>
      </w:numPr>
      <w:spacing w:line="415" w:lineRule="auto"/>
      <w:outlineLvl w:val="2"/>
    </w:pPr>
    <w:rPr>
      <w:rFonts w:eastAsia="黑体"/>
      <w:bCs/>
    </w:rPr>
  </w:style>
  <w:style w:type="paragraph" w:styleId="4">
    <w:name w:val="heading 4"/>
    <w:basedOn w:val="a"/>
    <w:next w:val="a"/>
    <w:qFormat/>
    <w:rsid w:val="0047309D"/>
    <w:pPr>
      <w:keepNext/>
      <w:keepLines/>
      <w:numPr>
        <w:ilvl w:val="3"/>
        <w:numId w:val="1"/>
      </w:numPr>
      <w:spacing w:line="377" w:lineRule="auto"/>
      <w:outlineLvl w:val="3"/>
    </w:pPr>
    <w:rPr>
      <w:rFonts w:ascii="Arial" w:eastAsia="黑体" w:hAnsi="Arial"/>
      <w:bCs/>
    </w:rPr>
  </w:style>
  <w:style w:type="paragraph" w:styleId="5">
    <w:name w:val="heading 5"/>
    <w:basedOn w:val="a"/>
    <w:next w:val="a"/>
    <w:qFormat/>
    <w:rsid w:val="00A229E7"/>
    <w:pPr>
      <w:keepNext/>
      <w:keepLines/>
      <w:numPr>
        <w:ilvl w:val="4"/>
        <w:numId w:val="1"/>
      </w:numPr>
      <w:outlineLvl w:val="4"/>
    </w:pPr>
    <w:rPr>
      <w:bCs/>
    </w:rPr>
  </w:style>
  <w:style w:type="paragraph" w:styleId="6">
    <w:name w:val="heading 6"/>
    <w:basedOn w:val="a"/>
    <w:next w:val="a"/>
    <w:qFormat/>
    <w:rsid w:val="00A229E7"/>
    <w:pPr>
      <w:keepNext/>
      <w:keepLines/>
      <w:numPr>
        <w:ilvl w:val="5"/>
        <w:numId w:val="1"/>
      </w:numPr>
      <w:outlineLvl w:val="5"/>
    </w:pPr>
    <w:rPr>
      <w:rFonts w:ascii="Arial" w:hAnsi="Arial"/>
      <w:bCs/>
    </w:rPr>
  </w:style>
  <w:style w:type="paragraph" w:styleId="7">
    <w:name w:val="heading 7"/>
    <w:basedOn w:val="a"/>
    <w:next w:val="a"/>
    <w:qFormat/>
    <w:rsid w:val="005C1FF6"/>
    <w:pPr>
      <w:keepNext/>
      <w:keepLines/>
      <w:spacing w:before="240" w:after="64" w:line="320" w:lineRule="auto"/>
      <w:outlineLvl w:val="6"/>
    </w:pPr>
    <w:rPr>
      <w:b/>
      <w:bCs/>
    </w:rPr>
  </w:style>
  <w:style w:type="paragraph" w:styleId="8">
    <w:name w:val="heading 8"/>
    <w:basedOn w:val="a"/>
    <w:next w:val="a"/>
    <w:qFormat/>
    <w:rsid w:val="005C1FF6"/>
    <w:pPr>
      <w:keepNext/>
      <w:keepLines/>
      <w:spacing w:before="240" w:after="64" w:line="320" w:lineRule="auto"/>
      <w:outlineLvl w:val="7"/>
    </w:pPr>
    <w:rPr>
      <w:rFonts w:ascii="Arial" w:eastAsia="黑体" w:hAnsi="Arial"/>
    </w:rPr>
  </w:style>
  <w:style w:type="paragraph" w:styleId="9">
    <w:name w:val="heading 9"/>
    <w:basedOn w:val="a"/>
    <w:next w:val="a"/>
    <w:qFormat/>
    <w:rsid w:val="005C1FF6"/>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AE7B31"/>
    <w:pPr>
      <w:spacing w:beforeLines="100" w:before="100" w:afterLines="200" w:after="200"/>
      <w:jc w:val="center"/>
    </w:pPr>
    <w:rPr>
      <w:rFonts w:eastAsia="黑体"/>
      <w:sz w:val="36"/>
      <w:szCs w:val="36"/>
    </w:rPr>
  </w:style>
  <w:style w:type="paragraph" w:styleId="21">
    <w:name w:val="Body Text First Indent 2"/>
    <w:basedOn w:val="a"/>
    <w:rsid w:val="000F79AC"/>
    <w:pPr>
      <w:ind w:firstLineChars="200" w:firstLine="200"/>
    </w:pPr>
  </w:style>
  <w:style w:type="table" w:styleId="a4">
    <w:name w:val="Table Grid"/>
    <w:aliases w:val="统计表"/>
    <w:basedOn w:val="a1"/>
    <w:rsid w:val="00980D31"/>
    <w:pPr>
      <w:jc w:val="both"/>
    </w:pPr>
    <w:tblPr>
      <w:jc w:val="center"/>
      <w:tblBorders>
        <w:top w:val="single" w:sz="12" w:space="0" w:color="auto"/>
        <w:bottom w:val="single" w:sz="12" w:space="0" w:color="auto"/>
        <w:insideH w:val="single" w:sz="6" w:space="0" w:color="auto"/>
        <w:insideV w:val="single" w:sz="6" w:space="0" w:color="auto"/>
      </w:tblBorders>
    </w:tblPr>
    <w:trPr>
      <w:jc w:val="center"/>
    </w:trPr>
    <w:tcPr>
      <w:vAlign w:val="center"/>
    </w:tcPr>
  </w:style>
  <w:style w:type="paragraph" w:styleId="a5">
    <w:name w:val="caption"/>
    <w:basedOn w:val="a"/>
    <w:next w:val="a"/>
    <w:link w:val="a6"/>
    <w:qFormat/>
    <w:rsid w:val="00122B2A"/>
    <w:pPr>
      <w:spacing w:before="120" w:after="120"/>
      <w:jc w:val="center"/>
    </w:pPr>
    <w:rPr>
      <w:rFonts w:ascii="Arial" w:hAnsi="Arial" w:cs="Arial"/>
      <w:szCs w:val="21"/>
    </w:rPr>
  </w:style>
  <w:style w:type="paragraph" w:styleId="TOC1">
    <w:name w:val="toc 1"/>
    <w:basedOn w:val="a"/>
    <w:next w:val="a"/>
    <w:autoRedefine/>
    <w:uiPriority w:val="39"/>
    <w:rsid w:val="0035461C"/>
    <w:pPr>
      <w:spacing w:before="120" w:after="120"/>
      <w:jc w:val="left"/>
    </w:pPr>
    <w:rPr>
      <w:b/>
      <w:bCs/>
      <w:caps/>
      <w:sz w:val="20"/>
      <w:szCs w:val="20"/>
    </w:rPr>
  </w:style>
  <w:style w:type="paragraph" w:styleId="TOC3">
    <w:name w:val="toc 3"/>
    <w:basedOn w:val="a"/>
    <w:next w:val="a"/>
    <w:autoRedefine/>
    <w:semiHidden/>
    <w:rsid w:val="00B24FD9"/>
    <w:pPr>
      <w:ind w:left="480"/>
      <w:jc w:val="left"/>
    </w:pPr>
    <w:rPr>
      <w:i/>
      <w:iCs/>
      <w:sz w:val="20"/>
      <w:szCs w:val="20"/>
    </w:rPr>
  </w:style>
  <w:style w:type="character" w:styleId="a7">
    <w:name w:val="endnote reference"/>
    <w:semiHidden/>
    <w:rsid w:val="00F24FCF"/>
    <w:rPr>
      <w:vertAlign w:val="superscript"/>
      <w:lang w:eastAsia="zh-CN"/>
    </w:rPr>
  </w:style>
  <w:style w:type="paragraph" w:customStyle="1" w:styleId="a8">
    <w:name w:val="公式"/>
    <w:basedOn w:val="a5"/>
    <w:next w:val="a"/>
    <w:link w:val="Char"/>
    <w:rsid w:val="00456C7E"/>
    <w:pPr>
      <w:jc w:val="right"/>
    </w:pPr>
  </w:style>
  <w:style w:type="character" w:customStyle="1" w:styleId="a6">
    <w:name w:val="题注 字符"/>
    <w:basedOn w:val="a0"/>
    <w:link w:val="a5"/>
    <w:rsid w:val="00456C7E"/>
    <w:rPr>
      <w:rFonts w:ascii="Arial" w:eastAsia="宋体" w:hAnsi="Arial" w:cs="Arial"/>
      <w:kern w:val="2"/>
      <w:sz w:val="21"/>
      <w:szCs w:val="21"/>
      <w:lang w:val="en-US" w:eastAsia="zh-CN" w:bidi="ar-SA"/>
    </w:rPr>
  </w:style>
  <w:style w:type="character" w:customStyle="1" w:styleId="Char">
    <w:name w:val="公式 Char"/>
    <w:basedOn w:val="a6"/>
    <w:link w:val="a8"/>
    <w:rsid w:val="00456C7E"/>
    <w:rPr>
      <w:rFonts w:ascii="Arial" w:eastAsia="宋体" w:hAnsi="Arial" w:cs="Arial"/>
      <w:kern w:val="2"/>
      <w:sz w:val="21"/>
      <w:szCs w:val="21"/>
      <w:lang w:val="en-US" w:eastAsia="zh-CN" w:bidi="ar-SA"/>
    </w:rPr>
  </w:style>
  <w:style w:type="paragraph" w:styleId="a9">
    <w:name w:val="Document Map"/>
    <w:basedOn w:val="a"/>
    <w:semiHidden/>
    <w:rsid w:val="00782A49"/>
    <w:pPr>
      <w:shd w:val="clear" w:color="auto" w:fill="000080"/>
    </w:pPr>
    <w:rPr>
      <w:szCs w:val="20"/>
    </w:rPr>
  </w:style>
  <w:style w:type="paragraph" w:customStyle="1" w:styleId="1">
    <w:name w:val="附录1"/>
    <w:basedOn w:val="a"/>
    <w:next w:val="a"/>
    <w:rsid w:val="0035461C"/>
    <w:pPr>
      <w:pageBreakBefore/>
      <w:numPr>
        <w:numId w:val="2"/>
      </w:numPr>
      <w:spacing w:before="120" w:after="120"/>
      <w:jc w:val="center"/>
      <w:outlineLvl w:val="0"/>
    </w:pPr>
    <w:rPr>
      <w:rFonts w:eastAsia="黑体"/>
      <w:sz w:val="36"/>
      <w:szCs w:val="36"/>
    </w:rPr>
  </w:style>
  <w:style w:type="paragraph" w:customStyle="1" w:styleId="2">
    <w:name w:val="附录2"/>
    <w:basedOn w:val="a"/>
    <w:rsid w:val="008F4290"/>
    <w:pPr>
      <w:numPr>
        <w:ilvl w:val="1"/>
        <w:numId w:val="2"/>
      </w:numPr>
      <w:spacing w:before="60" w:after="60"/>
      <w:ind w:left="425" w:hanging="425"/>
    </w:pPr>
    <w:rPr>
      <w:rFonts w:eastAsia="黑体"/>
      <w:sz w:val="30"/>
      <w:szCs w:val="30"/>
    </w:rPr>
  </w:style>
  <w:style w:type="paragraph" w:customStyle="1" w:styleId="3">
    <w:name w:val="附录3"/>
    <w:basedOn w:val="a"/>
    <w:rsid w:val="00527F69"/>
    <w:pPr>
      <w:numPr>
        <w:ilvl w:val="2"/>
        <w:numId w:val="2"/>
      </w:numPr>
      <w:ind w:left="0" w:firstLine="0"/>
    </w:pPr>
    <w:rPr>
      <w:rFonts w:eastAsia="黑体"/>
    </w:rPr>
  </w:style>
  <w:style w:type="paragraph" w:customStyle="1" w:styleId="aa">
    <w:name w:val="参考文献"/>
    <w:basedOn w:val="a"/>
    <w:next w:val="a"/>
    <w:rsid w:val="008325B7"/>
    <w:pPr>
      <w:spacing w:after="60"/>
      <w:ind w:left="150" w:hangingChars="150" w:hanging="150"/>
    </w:pPr>
  </w:style>
  <w:style w:type="character" w:styleId="ab">
    <w:name w:val="Hyperlink"/>
    <w:basedOn w:val="a0"/>
    <w:uiPriority w:val="99"/>
    <w:rsid w:val="00BB5098"/>
    <w:rPr>
      <w:color w:val="0000FF"/>
      <w:u w:val="single"/>
    </w:rPr>
  </w:style>
  <w:style w:type="character" w:styleId="ac">
    <w:name w:val="annotation reference"/>
    <w:basedOn w:val="a0"/>
    <w:semiHidden/>
    <w:rsid w:val="00A307EB"/>
    <w:rPr>
      <w:sz w:val="21"/>
    </w:rPr>
  </w:style>
  <w:style w:type="paragraph" w:styleId="ad">
    <w:name w:val="header"/>
    <w:basedOn w:val="a"/>
    <w:rsid w:val="00926DE1"/>
    <w:pPr>
      <w:pBdr>
        <w:bottom w:val="single" w:sz="6" w:space="1" w:color="auto"/>
      </w:pBdr>
      <w:tabs>
        <w:tab w:val="center" w:pos="4153"/>
        <w:tab w:val="right" w:pos="8306"/>
      </w:tabs>
      <w:snapToGrid w:val="0"/>
      <w:spacing w:line="240" w:lineRule="atLeast"/>
      <w:jc w:val="center"/>
    </w:pPr>
    <w:rPr>
      <w:sz w:val="18"/>
      <w:szCs w:val="18"/>
    </w:rPr>
  </w:style>
  <w:style w:type="paragraph" w:styleId="ae">
    <w:name w:val="footer"/>
    <w:basedOn w:val="a"/>
    <w:rsid w:val="00926DE1"/>
    <w:pPr>
      <w:tabs>
        <w:tab w:val="center" w:pos="4153"/>
        <w:tab w:val="right" w:pos="8306"/>
      </w:tabs>
      <w:snapToGrid w:val="0"/>
      <w:spacing w:line="240" w:lineRule="atLeast"/>
      <w:jc w:val="left"/>
    </w:pPr>
    <w:rPr>
      <w:sz w:val="18"/>
      <w:szCs w:val="18"/>
    </w:rPr>
  </w:style>
  <w:style w:type="character" w:styleId="af">
    <w:name w:val="page number"/>
    <w:basedOn w:val="a0"/>
    <w:rsid w:val="00926DE1"/>
  </w:style>
  <w:style w:type="paragraph" w:styleId="TOC2">
    <w:name w:val="toc 2"/>
    <w:basedOn w:val="a"/>
    <w:next w:val="a"/>
    <w:autoRedefine/>
    <w:uiPriority w:val="39"/>
    <w:rsid w:val="00E53C3C"/>
    <w:pPr>
      <w:ind w:left="240"/>
      <w:jc w:val="left"/>
    </w:pPr>
    <w:rPr>
      <w:smallCaps/>
      <w:sz w:val="20"/>
      <w:szCs w:val="20"/>
    </w:rPr>
  </w:style>
  <w:style w:type="paragraph" w:styleId="TOC4">
    <w:name w:val="toc 4"/>
    <w:basedOn w:val="a"/>
    <w:next w:val="a"/>
    <w:autoRedefine/>
    <w:semiHidden/>
    <w:rsid w:val="00E53C3C"/>
    <w:pPr>
      <w:ind w:left="720"/>
      <w:jc w:val="left"/>
    </w:pPr>
    <w:rPr>
      <w:sz w:val="18"/>
      <w:szCs w:val="18"/>
    </w:rPr>
  </w:style>
  <w:style w:type="paragraph" w:styleId="TOC5">
    <w:name w:val="toc 5"/>
    <w:basedOn w:val="a"/>
    <w:next w:val="a"/>
    <w:autoRedefine/>
    <w:semiHidden/>
    <w:rsid w:val="00E53C3C"/>
    <w:pPr>
      <w:ind w:left="960"/>
      <w:jc w:val="left"/>
    </w:pPr>
    <w:rPr>
      <w:sz w:val="18"/>
      <w:szCs w:val="18"/>
    </w:rPr>
  </w:style>
  <w:style w:type="paragraph" w:styleId="TOC6">
    <w:name w:val="toc 6"/>
    <w:basedOn w:val="a"/>
    <w:next w:val="a"/>
    <w:autoRedefine/>
    <w:semiHidden/>
    <w:rsid w:val="00E53C3C"/>
    <w:pPr>
      <w:ind w:left="1200"/>
      <w:jc w:val="left"/>
    </w:pPr>
    <w:rPr>
      <w:sz w:val="18"/>
      <w:szCs w:val="18"/>
    </w:rPr>
  </w:style>
  <w:style w:type="paragraph" w:styleId="TOC7">
    <w:name w:val="toc 7"/>
    <w:basedOn w:val="a"/>
    <w:next w:val="a"/>
    <w:autoRedefine/>
    <w:semiHidden/>
    <w:rsid w:val="00E53C3C"/>
    <w:pPr>
      <w:ind w:left="1440"/>
      <w:jc w:val="left"/>
    </w:pPr>
    <w:rPr>
      <w:sz w:val="18"/>
      <w:szCs w:val="18"/>
    </w:rPr>
  </w:style>
  <w:style w:type="paragraph" w:styleId="TOC8">
    <w:name w:val="toc 8"/>
    <w:basedOn w:val="a"/>
    <w:next w:val="a"/>
    <w:autoRedefine/>
    <w:semiHidden/>
    <w:rsid w:val="00E53C3C"/>
    <w:pPr>
      <w:ind w:left="1680"/>
      <w:jc w:val="left"/>
    </w:pPr>
    <w:rPr>
      <w:sz w:val="18"/>
      <w:szCs w:val="18"/>
    </w:rPr>
  </w:style>
  <w:style w:type="paragraph" w:styleId="TOC9">
    <w:name w:val="toc 9"/>
    <w:basedOn w:val="a"/>
    <w:next w:val="a"/>
    <w:autoRedefine/>
    <w:semiHidden/>
    <w:rsid w:val="00E53C3C"/>
    <w:pPr>
      <w:ind w:left="1920"/>
      <w:jc w:val="left"/>
    </w:pPr>
    <w:rPr>
      <w:sz w:val="18"/>
      <w:szCs w:val="18"/>
    </w:rPr>
  </w:style>
  <w:style w:type="paragraph" w:customStyle="1" w:styleId="af0">
    <w:name w:val="摘要"/>
    <w:basedOn w:val="a"/>
    <w:next w:val="a"/>
    <w:rsid w:val="00280E7A"/>
    <w:pPr>
      <w:spacing w:line="360" w:lineRule="atLeast"/>
    </w:pPr>
    <w:rPr>
      <w:szCs w:val="24"/>
    </w:rPr>
  </w:style>
  <w:style w:type="paragraph" w:customStyle="1" w:styleId="af1">
    <w:name w:val="结论"/>
    <w:basedOn w:val="a"/>
    <w:rsid w:val="008A4CB0"/>
    <w:pPr>
      <w:spacing w:line="360" w:lineRule="exact"/>
      <w:ind w:firstLineChars="200" w:firstLine="200"/>
    </w:pPr>
    <w:rPr>
      <w:rFonts w:ascii="宋体" w:hAnsi="宋体" w:cs="AdobeSongStd-Light-Acro"/>
      <w:color w:val="000000"/>
      <w:kern w:val="0"/>
      <w:szCs w:val="24"/>
    </w:rPr>
  </w:style>
  <w:style w:type="paragraph" w:styleId="af2">
    <w:name w:val="endnote text"/>
    <w:basedOn w:val="a"/>
    <w:semiHidden/>
    <w:rsid w:val="00E56D66"/>
    <w:pPr>
      <w:snapToGrid w:val="0"/>
      <w:jc w:val="left"/>
    </w:pPr>
  </w:style>
  <w:style w:type="character" w:styleId="af3">
    <w:name w:val="Strong"/>
    <w:basedOn w:val="a0"/>
    <w:qFormat/>
    <w:rsid w:val="00A61209"/>
    <w:rPr>
      <w:b/>
      <w:bCs/>
    </w:rPr>
  </w:style>
  <w:style w:type="paragraph" w:styleId="af4">
    <w:name w:val="Balloon Text"/>
    <w:basedOn w:val="a"/>
    <w:link w:val="af5"/>
    <w:rsid w:val="00B601DA"/>
    <w:rPr>
      <w:sz w:val="18"/>
      <w:szCs w:val="18"/>
    </w:rPr>
  </w:style>
  <w:style w:type="character" w:customStyle="1" w:styleId="af5">
    <w:name w:val="批注框文本 字符"/>
    <w:basedOn w:val="a0"/>
    <w:link w:val="af4"/>
    <w:rsid w:val="00B601DA"/>
    <w:rPr>
      <w:kern w:val="2"/>
      <w:sz w:val="18"/>
      <w:szCs w:val="18"/>
    </w:rPr>
  </w:style>
  <w:style w:type="paragraph" w:styleId="af6">
    <w:name w:val="List Paragraph"/>
    <w:basedOn w:val="a"/>
    <w:uiPriority w:val="34"/>
    <w:qFormat/>
    <w:rsid w:val="00B04E88"/>
    <w:pPr>
      <w:ind w:firstLineChars="200" w:firstLine="420"/>
    </w:pPr>
    <w:rPr>
      <w:szCs w:val="21"/>
    </w:rPr>
  </w:style>
  <w:style w:type="paragraph" w:styleId="TOC">
    <w:name w:val="TOC Heading"/>
    <w:basedOn w:val="10"/>
    <w:next w:val="a"/>
    <w:uiPriority w:val="39"/>
    <w:unhideWhenUsed/>
    <w:qFormat/>
    <w:rsid w:val="00661654"/>
    <w:pPr>
      <w:pageBreakBefore w:val="0"/>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styleId="af7">
    <w:name w:val="Unresolved Mention"/>
    <w:basedOn w:val="a0"/>
    <w:uiPriority w:val="99"/>
    <w:semiHidden/>
    <w:unhideWhenUsed/>
    <w:rsid w:val="00C03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3224">
      <w:bodyDiv w:val="1"/>
      <w:marLeft w:val="0"/>
      <w:marRight w:val="0"/>
      <w:marTop w:val="0"/>
      <w:marBottom w:val="0"/>
      <w:divBdr>
        <w:top w:val="none" w:sz="0" w:space="0" w:color="auto"/>
        <w:left w:val="none" w:sz="0" w:space="0" w:color="auto"/>
        <w:bottom w:val="none" w:sz="0" w:space="0" w:color="auto"/>
        <w:right w:val="none" w:sz="0" w:space="0" w:color="auto"/>
      </w:divBdr>
    </w:div>
    <w:div w:id="401563942">
      <w:bodyDiv w:val="1"/>
      <w:marLeft w:val="0"/>
      <w:marRight w:val="0"/>
      <w:marTop w:val="0"/>
      <w:marBottom w:val="0"/>
      <w:divBdr>
        <w:top w:val="none" w:sz="0" w:space="0" w:color="auto"/>
        <w:left w:val="none" w:sz="0" w:space="0" w:color="auto"/>
        <w:bottom w:val="none" w:sz="0" w:space="0" w:color="auto"/>
        <w:right w:val="none" w:sz="0" w:space="0" w:color="auto"/>
      </w:divBdr>
    </w:div>
    <w:div w:id="1271739674">
      <w:bodyDiv w:val="1"/>
      <w:marLeft w:val="0"/>
      <w:marRight w:val="0"/>
      <w:marTop w:val="0"/>
      <w:marBottom w:val="0"/>
      <w:divBdr>
        <w:top w:val="none" w:sz="0" w:space="0" w:color="auto"/>
        <w:left w:val="none" w:sz="0" w:space="0" w:color="auto"/>
        <w:bottom w:val="none" w:sz="0" w:space="0" w:color="auto"/>
        <w:right w:val="none" w:sz="0" w:space="0" w:color="auto"/>
      </w:divBdr>
    </w:div>
    <w:div w:id="1603759024">
      <w:bodyDiv w:val="1"/>
      <w:marLeft w:val="0"/>
      <w:marRight w:val="0"/>
      <w:marTop w:val="0"/>
      <w:marBottom w:val="0"/>
      <w:divBdr>
        <w:top w:val="none" w:sz="0" w:space="0" w:color="auto"/>
        <w:left w:val="none" w:sz="0" w:space="0" w:color="auto"/>
        <w:bottom w:val="none" w:sz="0" w:space="0" w:color="auto"/>
        <w:right w:val="none" w:sz="0" w:space="0" w:color="auto"/>
      </w:divBdr>
    </w:div>
    <w:div w:id="1741440005">
      <w:bodyDiv w:val="1"/>
      <w:marLeft w:val="0"/>
      <w:marRight w:val="0"/>
      <w:marTop w:val="0"/>
      <w:marBottom w:val="0"/>
      <w:divBdr>
        <w:top w:val="none" w:sz="0" w:space="0" w:color="auto"/>
        <w:left w:val="none" w:sz="0" w:space="0" w:color="auto"/>
        <w:bottom w:val="none" w:sz="0" w:space="0" w:color="auto"/>
        <w:right w:val="none" w:sz="0" w:space="0" w:color="auto"/>
      </w:divBdr>
    </w:div>
    <w:div w:id="1863007635">
      <w:bodyDiv w:val="1"/>
      <w:marLeft w:val="0"/>
      <w:marRight w:val="0"/>
      <w:marTop w:val="0"/>
      <w:marBottom w:val="0"/>
      <w:divBdr>
        <w:top w:val="none" w:sz="0" w:space="0" w:color="auto"/>
        <w:left w:val="none" w:sz="0" w:space="0" w:color="auto"/>
        <w:bottom w:val="none" w:sz="0" w:space="0" w:color="auto"/>
        <w:right w:val="none" w:sz="0" w:space="0" w:color="auto"/>
      </w:divBdr>
    </w:div>
    <w:div w:id="1872957994">
      <w:bodyDiv w:val="1"/>
      <w:marLeft w:val="0"/>
      <w:marRight w:val="0"/>
      <w:marTop w:val="0"/>
      <w:marBottom w:val="0"/>
      <w:divBdr>
        <w:top w:val="none" w:sz="0" w:space="0" w:color="auto"/>
        <w:left w:val="none" w:sz="0" w:space="0" w:color="auto"/>
        <w:bottom w:val="none" w:sz="0" w:space="0" w:color="auto"/>
        <w:right w:val="none" w:sz="0" w:space="0" w:color="auto"/>
      </w:divBdr>
    </w:div>
    <w:div w:id="204239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ee.com/qxp123/woyaojizha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wpower\&#26700;&#38754;\&#26280;&#21335;&#22823;&#23398;&#26412;&#31185;&#27605;&#19994;&#35770;&#25991;&#27169;&#26495;(&#29702;&#31185;&#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3A7C1-0DD8-4126-A2F5-62A54169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暨南大学本科毕业论文模板(理科）.dot</Template>
  <TotalTime>1258</TotalTime>
  <Pages>11</Pages>
  <Words>1081</Words>
  <Characters>6167</Characters>
  <Application>Microsoft Office Word</Application>
  <DocSecurity>0</DocSecurity>
  <Lines>51</Lines>
  <Paragraphs>14</Paragraphs>
  <ScaleCrop>false</ScaleCrop>
  <Company>jndx</Company>
  <LinksUpToDate>false</LinksUpToDate>
  <CharactersWithSpaces>7234</CharactersWithSpaces>
  <SharedDoc>false</SharedDoc>
  <HLinks>
    <vt:vector size="6" baseType="variant">
      <vt:variant>
        <vt:i4>2818174</vt:i4>
      </vt:variant>
      <vt:variant>
        <vt:i4>35</vt:i4>
      </vt:variant>
      <vt:variant>
        <vt:i4>0</vt:i4>
      </vt:variant>
      <vt:variant>
        <vt:i4>5</vt:i4>
      </vt:variant>
      <vt:variant>
        <vt:lpwstr>http://www/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User</dc:creator>
  <cp:lastModifiedBy>邱 湘鹏</cp:lastModifiedBy>
  <cp:revision>79</cp:revision>
  <cp:lastPrinted>2021-12-11T13:27:00Z</cp:lastPrinted>
  <dcterms:created xsi:type="dcterms:W3CDTF">2018-11-09T00:25:00Z</dcterms:created>
  <dcterms:modified xsi:type="dcterms:W3CDTF">2021-12-11T13:28:00Z</dcterms:modified>
</cp:coreProperties>
</file>